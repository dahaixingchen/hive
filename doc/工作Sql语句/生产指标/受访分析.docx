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5F" w:rsidRDefault="0033555F" w:rsidP="0033555F">
      <w:pPr>
        <w:pStyle w:val="a9"/>
      </w:pPr>
      <w:r>
        <w:rPr>
          <w:rFonts w:hint="eastAsia"/>
        </w:rPr>
        <w:t>受访分析</w:t>
      </w:r>
      <w:r>
        <w:rPr>
          <w:rFonts w:hint="eastAsia"/>
        </w:rPr>
        <w:tab/>
      </w:r>
    </w:p>
    <w:p w:rsidR="0033555F" w:rsidRDefault="0033555F" w:rsidP="0033555F">
      <w:pPr>
        <w:rPr>
          <w:rFonts w:hint="eastAsia"/>
        </w:rPr>
      </w:pPr>
      <w:r>
        <w:rPr>
          <w:rFonts w:hint="eastAsia"/>
        </w:rPr>
        <w:t>归总</w:t>
      </w:r>
    </w:p>
    <w:p w:rsidR="0033555F" w:rsidRDefault="0033555F" w:rsidP="0033555F">
      <w:pPr>
        <w:pStyle w:val="1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常规的</w:t>
      </w:r>
      <w:r>
        <w:rPr>
          <w:rFonts w:hint="eastAsia"/>
        </w:rPr>
        <w:t xml:space="preserve">group by </w:t>
      </w:r>
      <w:r>
        <w:t xml:space="preserve"> </w:t>
      </w:r>
      <w:r>
        <w:rPr>
          <w:rFonts w:hint="eastAsia"/>
        </w:rPr>
        <w:t xml:space="preserve">order by </w:t>
      </w:r>
      <w:r>
        <w:t xml:space="preserve"> </w:t>
      </w:r>
      <w:r>
        <w:rPr>
          <w:rFonts w:hint="eastAsia"/>
        </w:rPr>
        <w:t>having</w:t>
      </w:r>
      <w:r>
        <w:rPr>
          <w:rFonts w:hint="eastAsia"/>
        </w:rPr>
        <w:t>的使用场景</w:t>
      </w:r>
    </w:p>
    <w:p w:rsidR="0033555F" w:rsidRDefault="0033555F" w:rsidP="0033555F">
      <w:pPr>
        <w:rPr>
          <w:rFonts w:hint="eastAsia"/>
        </w:rPr>
      </w:pPr>
      <w:r>
        <w:rPr>
          <w:rFonts w:hint="eastAsia"/>
        </w:rPr>
        <w:t>--</w:t>
      </w:r>
      <w:bookmarkStart w:id="0" w:name="_GoBack"/>
      <w:r>
        <w:rPr>
          <w:rFonts w:hint="eastAsia"/>
        </w:rPr>
        <w:t>各页面访问统计</w:t>
      </w:r>
    </w:p>
    <w:p w:rsidR="0033555F" w:rsidRDefault="0033555F" w:rsidP="0033555F">
      <w:pPr>
        <w:rPr>
          <w:rFonts w:hint="eastAsia"/>
        </w:rPr>
      </w:pPr>
      <w:r>
        <w:rPr>
          <w:rFonts w:hint="eastAsia"/>
        </w:rPr>
        <w:t>各页面</w:t>
      </w:r>
      <w:r>
        <w:rPr>
          <w:rFonts w:hint="eastAsia"/>
        </w:rPr>
        <w:t>PV</w:t>
      </w:r>
    </w:p>
    <w:bookmarkEnd w:id="0"/>
    <w:p w:rsidR="0033555F" w:rsidRDefault="0033555F" w:rsidP="0033555F"/>
    <w:p w:rsidR="0033555F" w:rsidRDefault="0033555F" w:rsidP="0033555F">
      <w:r>
        <w:t>select request as request,count(request) as request_counts from</w:t>
      </w:r>
    </w:p>
    <w:p w:rsidR="0033555F" w:rsidRDefault="0033555F" w:rsidP="0033555F">
      <w:r>
        <w:t>ods_weblog_detail group by request having request is not null order by request_counts desc limit 20;</w:t>
      </w:r>
    </w:p>
    <w:p w:rsidR="0033555F" w:rsidRDefault="0033555F" w:rsidP="0033555F">
      <w:r>
        <w:t>-----------------------------------------------</w:t>
      </w:r>
    </w:p>
    <w:p w:rsidR="0033555F" w:rsidRDefault="0033555F" w:rsidP="0033555F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热门页面统计</w:t>
      </w:r>
    </w:p>
    <w:p w:rsidR="0033555F" w:rsidRDefault="0033555F" w:rsidP="0033555F"/>
    <w:p w:rsidR="0033555F" w:rsidRDefault="0033555F" w:rsidP="0033555F">
      <w:pPr>
        <w:rPr>
          <w:rFonts w:hint="eastAsia"/>
        </w:rPr>
      </w:pPr>
      <w:r>
        <w:rPr>
          <w:rFonts w:hint="eastAsia"/>
        </w:rPr>
        <w:t>统计</w:t>
      </w:r>
      <w:r>
        <w:rPr>
          <w:rFonts w:hint="eastAsia"/>
        </w:rPr>
        <w:t>20130918</w:t>
      </w:r>
      <w:r>
        <w:rPr>
          <w:rFonts w:hint="eastAsia"/>
        </w:rPr>
        <w:t>这个分区里面的受访页面的</w:t>
      </w:r>
      <w:r>
        <w:rPr>
          <w:rFonts w:hint="eastAsia"/>
        </w:rPr>
        <w:t>top10</w:t>
      </w:r>
    </w:p>
    <w:p w:rsidR="0033555F" w:rsidRDefault="0033555F" w:rsidP="0033555F"/>
    <w:p w:rsidR="0033555F" w:rsidRDefault="0033555F" w:rsidP="0033555F">
      <w:r>
        <w:t>drop table dw_hotpages_everyday;</w:t>
      </w:r>
    </w:p>
    <w:p w:rsidR="0033555F" w:rsidRDefault="0033555F" w:rsidP="0033555F">
      <w:r>
        <w:t>create table dw_hotpages_everyday(day string,url string,pvs string);</w:t>
      </w:r>
    </w:p>
    <w:p w:rsidR="0033555F" w:rsidRDefault="0033555F" w:rsidP="0033555F"/>
    <w:p w:rsidR="0033555F" w:rsidRDefault="0033555F" w:rsidP="0033555F">
      <w:r>
        <w:t>insert into table dw_hotpages_everyday</w:t>
      </w:r>
    </w:p>
    <w:p w:rsidR="0033555F" w:rsidRDefault="0033555F" w:rsidP="0033555F">
      <w:r>
        <w:t>select '20130918',a.request,a.request_counts from</w:t>
      </w:r>
    </w:p>
    <w:p w:rsidR="0033555F" w:rsidRDefault="0033555F" w:rsidP="0033555F">
      <w:r>
        <w:t>(</w:t>
      </w:r>
    </w:p>
    <w:p w:rsidR="0033555F" w:rsidRDefault="0033555F" w:rsidP="0033555F">
      <w:r>
        <w:t xml:space="preserve">select request as request,count(request) as request_counts </w:t>
      </w:r>
    </w:p>
    <w:p w:rsidR="0033555F" w:rsidRDefault="0033555F" w:rsidP="0033555F">
      <w:r>
        <w:t xml:space="preserve">from ods_weblog_detail </w:t>
      </w:r>
    </w:p>
    <w:p w:rsidR="0033555F" w:rsidRDefault="0033555F" w:rsidP="0033555F">
      <w:r>
        <w:t xml:space="preserve">where datestr='20130918' </w:t>
      </w:r>
    </w:p>
    <w:p w:rsidR="0033555F" w:rsidRDefault="0033555F" w:rsidP="0033555F">
      <w:r>
        <w:t xml:space="preserve">group by request </w:t>
      </w:r>
    </w:p>
    <w:p w:rsidR="0033555F" w:rsidRDefault="0033555F" w:rsidP="0033555F">
      <w:r>
        <w:t>having request is not null</w:t>
      </w:r>
    </w:p>
    <w:p w:rsidR="0033555F" w:rsidRDefault="0033555F" w:rsidP="0033555F">
      <w:r>
        <w:t>) a</w:t>
      </w:r>
    </w:p>
    <w:p w:rsidR="0033555F" w:rsidRDefault="0033555F" w:rsidP="0033555F">
      <w:r>
        <w:t>order by a.request_counts desc limit 10;</w:t>
      </w:r>
    </w:p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>
      <w:pPr>
        <w:rPr>
          <w:rFonts w:hint="eastAsia"/>
        </w:rPr>
      </w:pPr>
      <w:r>
        <w:rPr>
          <w:rFonts w:hint="eastAsia"/>
        </w:rPr>
        <w:t>统计每日最热门页面的</w:t>
      </w:r>
      <w:r>
        <w:rPr>
          <w:rFonts w:hint="eastAsia"/>
        </w:rPr>
        <w:t>top10</w:t>
      </w:r>
    </w:p>
    <w:p w:rsidR="0033555F" w:rsidRDefault="0033555F" w:rsidP="0033555F">
      <w:r>
        <w:t>select a.month,a.day,a.request ,concat(a.month,a.day),a.total_request</w:t>
      </w:r>
    </w:p>
    <w:p w:rsidR="0033555F" w:rsidRDefault="0033555F" w:rsidP="0033555F">
      <w:r>
        <w:t>from (</w:t>
      </w:r>
    </w:p>
    <w:p w:rsidR="0033555F" w:rsidRDefault="0033555F" w:rsidP="0033555F">
      <w:r>
        <w:t>select month,day, request,count(1) as total_request</w:t>
      </w:r>
    </w:p>
    <w:p w:rsidR="0033555F" w:rsidRDefault="0033555F" w:rsidP="0033555F">
      <w:r>
        <w:t>from ods_weblog_detail</w:t>
      </w:r>
    </w:p>
    <w:p w:rsidR="0033555F" w:rsidRDefault="0033555F" w:rsidP="0033555F">
      <w:r>
        <w:t>where datestr = '20130918'</w:t>
      </w:r>
    </w:p>
    <w:p w:rsidR="0033555F" w:rsidRDefault="0033555F" w:rsidP="0033555F">
      <w:r>
        <w:lastRenderedPageBreak/>
        <w:t>group by  request ,month ,day</w:t>
      </w:r>
    </w:p>
    <w:p w:rsidR="0033555F" w:rsidRDefault="0033555F" w:rsidP="0033555F">
      <w:r>
        <w:t>having request is not null</w:t>
      </w:r>
    </w:p>
    <w:p w:rsidR="0033555F" w:rsidRDefault="0033555F" w:rsidP="0033555F">
      <w:r>
        <w:t>order by total_request desc limit 10</w:t>
      </w:r>
    </w:p>
    <w:p w:rsidR="0033555F" w:rsidRDefault="0033555F" w:rsidP="0033555F">
      <w:r>
        <w:t>) a</w:t>
      </w:r>
    </w:p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/>
    <w:p w:rsidR="0033555F" w:rsidRDefault="0033555F" w:rsidP="0033555F"/>
    <w:p w:rsidR="00EB37B2" w:rsidRPr="00A52322" w:rsidRDefault="00EB37B2" w:rsidP="00A52322"/>
    <w:sectPr w:rsidR="00EB37B2" w:rsidRPr="00A5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885" w:rsidRDefault="00131885" w:rsidP="00043A40">
      <w:r>
        <w:separator/>
      </w:r>
    </w:p>
  </w:endnote>
  <w:endnote w:type="continuationSeparator" w:id="0">
    <w:p w:rsidR="00131885" w:rsidRDefault="00131885" w:rsidP="0004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885" w:rsidRDefault="00131885" w:rsidP="00043A40">
      <w:r>
        <w:separator/>
      </w:r>
    </w:p>
  </w:footnote>
  <w:footnote w:type="continuationSeparator" w:id="0">
    <w:p w:rsidR="00131885" w:rsidRDefault="00131885" w:rsidP="0004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E3E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5E67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A841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C9A3F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AEA9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48A0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FA0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90D8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662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C7AA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B93986"/>
    <w:multiLevelType w:val="hybridMultilevel"/>
    <w:tmpl w:val="A372E322"/>
    <w:lvl w:ilvl="0" w:tplc="D1E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A85B46"/>
    <w:multiLevelType w:val="hybridMultilevel"/>
    <w:tmpl w:val="8998F0D0"/>
    <w:lvl w:ilvl="0" w:tplc="E7D4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C65DB"/>
    <w:multiLevelType w:val="hybridMultilevel"/>
    <w:tmpl w:val="F1B2E2B4"/>
    <w:lvl w:ilvl="0" w:tplc="8E1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C67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08F14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1B6E9D"/>
    <w:multiLevelType w:val="hybridMultilevel"/>
    <w:tmpl w:val="ADCAA16A"/>
    <w:lvl w:ilvl="0" w:tplc="7AC4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44E9B"/>
    <w:multiLevelType w:val="multilevel"/>
    <w:tmpl w:val="0128A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0A3391D"/>
    <w:multiLevelType w:val="hybridMultilevel"/>
    <w:tmpl w:val="856849F4"/>
    <w:lvl w:ilvl="0" w:tplc="4C3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4402B"/>
    <w:multiLevelType w:val="hybridMultilevel"/>
    <w:tmpl w:val="D196EDC6"/>
    <w:lvl w:ilvl="0" w:tplc="765C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115EFF"/>
    <w:multiLevelType w:val="hybridMultilevel"/>
    <w:tmpl w:val="FAB470D0"/>
    <w:lvl w:ilvl="0" w:tplc="AD0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8C6F3C"/>
    <w:multiLevelType w:val="hybridMultilevel"/>
    <w:tmpl w:val="B9801B46"/>
    <w:lvl w:ilvl="0" w:tplc="1D74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DF19BF"/>
    <w:multiLevelType w:val="hybridMultilevel"/>
    <w:tmpl w:val="ACACF4C8"/>
    <w:lvl w:ilvl="0" w:tplc="CAC2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6C3222"/>
    <w:multiLevelType w:val="hybridMultilevel"/>
    <w:tmpl w:val="F8A80D5A"/>
    <w:lvl w:ilvl="0" w:tplc="971E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A5EAD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FB00C1"/>
    <w:multiLevelType w:val="multilevel"/>
    <w:tmpl w:val="37B0BD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1641485"/>
    <w:multiLevelType w:val="hybridMultilevel"/>
    <w:tmpl w:val="CC268714"/>
    <w:lvl w:ilvl="0" w:tplc="550637A0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045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77123F8"/>
    <w:multiLevelType w:val="hybridMultilevel"/>
    <w:tmpl w:val="DEE22B48"/>
    <w:lvl w:ilvl="0" w:tplc="82F8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CE0A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5A3436D"/>
    <w:multiLevelType w:val="hybridMultilevel"/>
    <w:tmpl w:val="0EC878B4"/>
    <w:lvl w:ilvl="0" w:tplc="88046072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F6DB4"/>
    <w:multiLevelType w:val="multilevel"/>
    <w:tmpl w:val="0704A07A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48F47777"/>
    <w:multiLevelType w:val="hybridMultilevel"/>
    <w:tmpl w:val="AF78435E"/>
    <w:lvl w:ilvl="0" w:tplc="C77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AA30E0"/>
    <w:multiLevelType w:val="hybridMultilevel"/>
    <w:tmpl w:val="18DE58E4"/>
    <w:lvl w:ilvl="0" w:tplc="8DB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274E8D"/>
    <w:multiLevelType w:val="multilevel"/>
    <w:tmpl w:val="A8203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4D8B072C"/>
    <w:multiLevelType w:val="hybridMultilevel"/>
    <w:tmpl w:val="8BD62760"/>
    <w:lvl w:ilvl="0" w:tplc="DBC4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AD2277"/>
    <w:multiLevelType w:val="hybridMultilevel"/>
    <w:tmpl w:val="083E7C12"/>
    <w:lvl w:ilvl="0" w:tplc="B6B25DB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654B4C"/>
    <w:multiLevelType w:val="hybridMultilevel"/>
    <w:tmpl w:val="E11A6230"/>
    <w:lvl w:ilvl="0" w:tplc="660E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995F51"/>
    <w:multiLevelType w:val="hybridMultilevel"/>
    <w:tmpl w:val="D56C344C"/>
    <w:lvl w:ilvl="0" w:tplc="3978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D00BD5"/>
    <w:multiLevelType w:val="hybridMultilevel"/>
    <w:tmpl w:val="A0AED746"/>
    <w:lvl w:ilvl="0" w:tplc="D77E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B73EEB"/>
    <w:multiLevelType w:val="hybridMultilevel"/>
    <w:tmpl w:val="7432116C"/>
    <w:lvl w:ilvl="0" w:tplc="C06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D50C01"/>
    <w:multiLevelType w:val="hybridMultilevel"/>
    <w:tmpl w:val="4BEE5068"/>
    <w:lvl w:ilvl="0" w:tplc="63EC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992793"/>
    <w:multiLevelType w:val="hybridMultilevel"/>
    <w:tmpl w:val="3A74F3AA"/>
    <w:lvl w:ilvl="0" w:tplc="68A61F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816B15"/>
    <w:multiLevelType w:val="hybridMultilevel"/>
    <w:tmpl w:val="C9F8D294"/>
    <w:lvl w:ilvl="0" w:tplc="9646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41D9A"/>
    <w:multiLevelType w:val="hybridMultilevel"/>
    <w:tmpl w:val="5AEA25D6"/>
    <w:lvl w:ilvl="0" w:tplc="5B263F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6942B6"/>
    <w:multiLevelType w:val="hybridMultilevel"/>
    <w:tmpl w:val="750843FA"/>
    <w:lvl w:ilvl="0" w:tplc="D4E4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0"/>
  </w:num>
  <w:num w:numId="3">
    <w:abstractNumId w:val="16"/>
  </w:num>
  <w:num w:numId="4">
    <w:abstractNumId w:val="42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24"/>
  </w:num>
  <w:num w:numId="13">
    <w:abstractNumId w:val="28"/>
  </w:num>
  <w:num w:numId="14">
    <w:abstractNumId w:val="25"/>
  </w:num>
  <w:num w:numId="15">
    <w:abstractNumId w:val="32"/>
  </w:num>
  <w:num w:numId="16">
    <w:abstractNumId w:val="37"/>
  </w:num>
  <w:num w:numId="17">
    <w:abstractNumId w:val="17"/>
  </w:num>
  <w:num w:numId="18">
    <w:abstractNumId w:val="15"/>
  </w:num>
  <w:num w:numId="19">
    <w:abstractNumId w:val="33"/>
  </w:num>
  <w:num w:numId="20">
    <w:abstractNumId w:val="2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41"/>
  </w:num>
  <w:num w:numId="34">
    <w:abstractNumId w:val="39"/>
  </w:num>
  <w:num w:numId="35">
    <w:abstractNumId w:val="43"/>
  </w:num>
  <w:num w:numId="36">
    <w:abstractNumId w:val="30"/>
  </w:num>
  <w:num w:numId="37">
    <w:abstractNumId w:val="38"/>
  </w:num>
  <w:num w:numId="38">
    <w:abstractNumId w:val="19"/>
  </w:num>
  <w:num w:numId="39">
    <w:abstractNumId w:val="26"/>
  </w:num>
  <w:num w:numId="40">
    <w:abstractNumId w:val="18"/>
  </w:num>
  <w:num w:numId="41">
    <w:abstractNumId w:val="12"/>
  </w:num>
  <w:num w:numId="42">
    <w:abstractNumId w:val="31"/>
  </w:num>
  <w:num w:numId="43">
    <w:abstractNumId w:val="21"/>
  </w:num>
  <w:num w:numId="44">
    <w:abstractNumId w:val="3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F"/>
    <w:rsid w:val="00007155"/>
    <w:rsid w:val="00036A50"/>
    <w:rsid w:val="0004135C"/>
    <w:rsid w:val="00043A40"/>
    <w:rsid w:val="00061BED"/>
    <w:rsid w:val="00097263"/>
    <w:rsid w:val="000B3E05"/>
    <w:rsid w:val="000E30FF"/>
    <w:rsid w:val="000F20B1"/>
    <w:rsid w:val="0011717E"/>
    <w:rsid w:val="00131885"/>
    <w:rsid w:val="001559F2"/>
    <w:rsid w:val="00171CAE"/>
    <w:rsid w:val="00194246"/>
    <w:rsid w:val="001A281F"/>
    <w:rsid w:val="001E5F85"/>
    <w:rsid w:val="001F0878"/>
    <w:rsid w:val="00203D69"/>
    <w:rsid w:val="00207446"/>
    <w:rsid w:val="00223586"/>
    <w:rsid w:val="00242842"/>
    <w:rsid w:val="002825DC"/>
    <w:rsid w:val="002D0440"/>
    <w:rsid w:val="002E13D7"/>
    <w:rsid w:val="00304E99"/>
    <w:rsid w:val="0033555F"/>
    <w:rsid w:val="00345544"/>
    <w:rsid w:val="00374363"/>
    <w:rsid w:val="003762F9"/>
    <w:rsid w:val="00380F6C"/>
    <w:rsid w:val="003B00E5"/>
    <w:rsid w:val="003F16C2"/>
    <w:rsid w:val="0040353E"/>
    <w:rsid w:val="00403F8B"/>
    <w:rsid w:val="004149AD"/>
    <w:rsid w:val="00470FF1"/>
    <w:rsid w:val="0048124F"/>
    <w:rsid w:val="00494BC1"/>
    <w:rsid w:val="004A45FB"/>
    <w:rsid w:val="004D4A87"/>
    <w:rsid w:val="004E6474"/>
    <w:rsid w:val="004F4BB7"/>
    <w:rsid w:val="00571FFB"/>
    <w:rsid w:val="00573A19"/>
    <w:rsid w:val="00591E41"/>
    <w:rsid w:val="005C2242"/>
    <w:rsid w:val="005E33C2"/>
    <w:rsid w:val="00613674"/>
    <w:rsid w:val="006D5A26"/>
    <w:rsid w:val="00701663"/>
    <w:rsid w:val="0077431C"/>
    <w:rsid w:val="00814A26"/>
    <w:rsid w:val="008315DE"/>
    <w:rsid w:val="00862B19"/>
    <w:rsid w:val="00897B77"/>
    <w:rsid w:val="008B6B39"/>
    <w:rsid w:val="008D355C"/>
    <w:rsid w:val="008F20E1"/>
    <w:rsid w:val="00973578"/>
    <w:rsid w:val="009B152E"/>
    <w:rsid w:val="009E337C"/>
    <w:rsid w:val="00A52322"/>
    <w:rsid w:val="00A610DB"/>
    <w:rsid w:val="00A927FC"/>
    <w:rsid w:val="00AA4D59"/>
    <w:rsid w:val="00AC15BD"/>
    <w:rsid w:val="00AF7A64"/>
    <w:rsid w:val="00B43F12"/>
    <w:rsid w:val="00B475B2"/>
    <w:rsid w:val="00BF0EE0"/>
    <w:rsid w:val="00C333D5"/>
    <w:rsid w:val="00C41E96"/>
    <w:rsid w:val="00C47C60"/>
    <w:rsid w:val="00C85042"/>
    <w:rsid w:val="00C95D2C"/>
    <w:rsid w:val="00CB048A"/>
    <w:rsid w:val="00CC37F1"/>
    <w:rsid w:val="00D33C6F"/>
    <w:rsid w:val="00D56598"/>
    <w:rsid w:val="00DD59A2"/>
    <w:rsid w:val="00E07C2E"/>
    <w:rsid w:val="00E14A2E"/>
    <w:rsid w:val="00EB37B2"/>
    <w:rsid w:val="00EB6E64"/>
    <w:rsid w:val="00EC7425"/>
    <w:rsid w:val="00ED320F"/>
    <w:rsid w:val="00FB489E"/>
    <w:rsid w:val="00FC1EC1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8B470A-882F-4C74-A4D2-1026D9E4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CA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4135C"/>
    <w:pPr>
      <w:numPr>
        <w:numId w:val="15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C"/>
    <w:pPr>
      <w:numPr>
        <w:ilvl w:val="1"/>
        <w:numId w:val="15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C"/>
    <w:pPr>
      <w:numPr>
        <w:ilvl w:val="2"/>
        <w:numId w:val="1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C"/>
    <w:pPr>
      <w:numPr>
        <w:ilvl w:val="3"/>
        <w:numId w:val="15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3C6F"/>
    <w:pPr>
      <w:numPr>
        <w:ilvl w:val="4"/>
        <w:numId w:val="15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2C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D2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3D69"/>
    <w:rPr>
      <w:b/>
      <w:bCs/>
      <w:sz w:val="28"/>
      <w:szCs w:val="28"/>
    </w:rPr>
  </w:style>
  <w:style w:type="paragraph" w:styleId="a3">
    <w:name w:val="List Paragraph"/>
    <w:basedOn w:val="a"/>
    <w:uiPriority w:val="34"/>
    <w:rsid w:val="00ED320F"/>
    <w:pPr>
      <w:ind w:firstLineChars="200" w:firstLine="420"/>
    </w:pPr>
  </w:style>
  <w:style w:type="paragraph" w:styleId="a4">
    <w:name w:val="No Spacing"/>
    <w:aliases w:val="代码"/>
    <w:link w:val="Char"/>
    <w:uiPriority w:val="1"/>
    <w:qFormat/>
    <w:rsid w:val="0070166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360" w:lineRule="exact"/>
      <w:jc w:val="both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04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3A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3A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041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3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35C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qFormat/>
    <w:rsid w:val="00A61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B048A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a8">
    <w:name w:val="表格样式"/>
    <w:basedOn w:val="a1"/>
    <w:uiPriority w:val="99"/>
    <w:rsid w:val="00CB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10" w:color="auto" w:fill="auto"/>
    </w:tcPr>
  </w:style>
  <w:style w:type="paragraph" w:customStyle="1" w:styleId="10">
    <w:name w:val="样式1"/>
    <w:basedOn w:val="a4"/>
    <w:link w:val="1Char0"/>
    <w:rsid w:val="00CB048A"/>
  </w:style>
  <w:style w:type="character" w:styleId="HTML">
    <w:name w:val="HTML Code"/>
    <w:basedOn w:val="a0"/>
    <w:uiPriority w:val="99"/>
    <w:unhideWhenUsed/>
    <w:rsid w:val="00CB048A"/>
    <w:rPr>
      <w:rFonts w:ascii="Courier New" w:hAnsi="Courier New" w:cs="Courier New"/>
      <w:sz w:val="20"/>
      <w:szCs w:val="20"/>
    </w:rPr>
  </w:style>
  <w:style w:type="character" w:customStyle="1" w:styleId="Char">
    <w:name w:val="无间隔 Char"/>
    <w:aliases w:val="代码 Char"/>
    <w:basedOn w:val="a0"/>
    <w:link w:val="a4"/>
    <w:uiPriority w:val="1"/>
    <w:rsid w:val="00CB048A"/>
    <w:rPr>
      <w:sz w:val="24"/>
      <w:shd w:val="clear" w:color="auto" w:fill="E7E6E6" w:themeFill="background2"/>
    </w:rPr>
  </w:style>
  <w:style w:type="character" w:customStyle="1" w:styleId="1Char0">
    <w:name w:val="样式1 Char"/>
    <w:basedOn w:val="Char"/>
    <w:link w:val="10"/>
    <w:rsid w:val="00CB048A"/>
    <w:rPr>
      <w:sz w:val="24"/>
      <w:shd w:val="clear" w:color="auto" w:fill="E7E6E6" w:themeFill="background2"/>
    </w:rPr>
  </w:style>
  <w:style w:type="table" w:customStyle="1" w:styleId="20">
    <w:name w:val="样式2"/>
    <w:basedOn w:val="a1"/>
    <w:uiPriority w:val="99"/>
    <w:rsid w:val="00171C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3"/>
    <w:basedOn w:val="a"/>
    <w:link w:val="3Char0"/>
    <w:rsid w:val="00171CAE"/>
  </w:style>
  <w:style w:type="character" w:customStyle="1" w:styleId="3Char0">
    <w:name w:val="样式3 Char"/>
    <w:basedOn w:val="a0"/>
    <w:link w:val="30"/>
    <w:rsid w:val="00171CAE"/>
  </w:style>
  <w:style w:type="paragraph" w:styleId="a9">
    <w:name w:val="Title"/>
    <w:basedOn w:val="a"/>
    <w:next w:val="a"/>
    <w:link w:val="Char2"/>
    <w:uiPriority w:val="10"/>
    <w:qFormat/>
    <w:rsid w:val="00194246"/>
    <w:pPr>
      <w:spacing w:before="240" w:after="6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9"/>
    <w:uiPriority w:val="10"/>
    <w:rsid w:val="00194246"/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Template\&#20070;&#20889;&#35268;&#3353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77D1-DB7A-46D5-999B-0BC6C5DF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书写规范模板.dotx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2018-11-02T13:19:00Z</dcterms:created>
  <dcterms:modified xsi:type="dcterms:W3CDTF">2018-11-02T13:20:00Z</dcterms:modified>
</cp:coreProperties>
</file>