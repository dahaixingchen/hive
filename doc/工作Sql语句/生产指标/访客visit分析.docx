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43" w:rsidRDefault="001D5743" w:rsidP="001D5743">
      <w:pPr>
        <w:pStyle w:val="a9"/>
      </w:pPr>
      <w:r>
        <w:t>访客</w:t>
      </w:r>
      <w:r>
        <w:t>visit</w:t>
      </w:r>
      <w:r>
        <w:t>分析</w:t>
      </w:r>
    </w:p>
    <w:p w:rsidR="001D5743" w:rsidRDefault="001D5743" w:rsidP="001D5743">
      <w:pPr>
        <w:pStyle w:val="1"/>
        <w:rPr>
          <w:rFonts w:hint="eastAsia"/>
        </w:rPr>
      </w:pPr>
      <w:r>
        <w:rPr>
          <w:rFonts w:hint="eastAsia"/>
        </w:rPr>
        <w:t>归总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案例代码总结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distinct</w:t>
      </w:r>
      <w:r>
        <w:rPr>
          <w:rFonts w:hint="eastAsia"/>
        </w:rPr>
        <w:t>的去重是在</w:t>
      </w:r>
      <w:r>
        <w:rPr>
          <w:rFonts w:hint="eastAsia"/>
        </w:rPr>
        <w:t>reduce</w:t>
      </w:r>
      <w:r>
        <w:rPr>
          <w:rFonts w:hint="eastAsia"/>
        </w:rPr>
        <w:t>端通过整成一个</w:t>
      </w:r>
      <w:r>
        <w:rPr>
          <w:rFonts w:hint="eastAsia"/>
        </w:rPr>
        <w:t>reducet</w:t>
      </w:r>
      <w:r>
        <w:rPr>
          <w:rFonts w:hint="eastAsia"/>
        </w:rPr>
        <w:t>分区再去重的</w:t>
      </w:r>
      <w:r>
        <w:rPr>
          <w:rFonts w:hint="eastAsia"/>
        </w:rPr>
        <w:t>,</w:t>
      </w:r>
      <w:r>
        <w:rPr>
          <w:rFonts w:hint="eastAsia"/>
        </w:rPr>
        <w:t>应该用</w:t>
      </w:r>
      <w:r>
        <w:rPr>
          <w:rFonts w:hint="eastAsia"/>
        </w:rPr>
        <w:t>group by</w:t>
      </w: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端去重</w:t>
      </w:r>
      <w:r>
        <w:rPr>
          <w:rFonts w:hint="eastAsia"/>
        </w:rPr>
        <w:t>,</w:t>
      </w:r>
      <w:r>
        <w:rPr>
          <w:rFonts w:hint="eastAsia"/>
        </w:rPr>
        <w:t>对大量的数据来说代码更好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代码优化后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代码感悟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 w:rsidRPr="001D5743">
        <w:rPr>
          <w:rFonts w:hint="eastAsia"/>
          <w:color w:val="FF0000"/>
        </w:rPr>
        <w:t>想要两个或是多个字段做比较</w:t>
      </w:r>
      <w:r w:rsidRPr="001D5743">
        <w:rPr>
          <w:rFonts w:hint="eastAsia"/>
          <w:color w:val="FF0000"/>
        </w:rPr>
        <w:t>(</w:t>
      </w:r>
      <w:r w:rsidRPr="001D5743">
        <w:rPr>
          <w:rFonts w:hint="eastAsia"/>
          <w:color w:val="FF0000"/>
        </w:rPr>
        <w:t>加减乘除</w:t>
      </w:r>
      <w:r w:rsidRPr="001D5743">
        <w:rPr>
          <w:rFonts w:hint="eastAsia"/>
          <w:color w:val="FF0000"/>
        </w:rPr>
        <w:t>,</w:t>
      </w:r>
      <w:r w:rsidRPr="001D5743">
        <w:rPr>
          <w:rFonts w:hint="eastAsia"/>
          <w:color w:val="FF0000"/>
        </w:rPr>
        <w:t>大小等运算</w:t>
      </w:r>
      <w:r w:rsidRPr="001D5743">
        <w:rPr>
          <w:rFonts w:hint="eastAsia"/>
          <w:color w:val="FF0000"/>
        </w:rPr>
        <w:t>),</w:t>
      </w:r>
      <w:r w:rsidRPr="001D5743">
        <w:rPr>
          <w:rFonts w:hint="eastAsia"/>
          <w:color w:val="FF0000"/>
        </w:rPr>
        <w:t>那就需要关联其他的表</w:t>
      </w:r>
      <w:r>
        <w:rPr>
          <w:rFonts w:hint="eastAsia"/>
        </w:rPr>
        <w:t>(</w:t>
      </w:r>
      <w:r>
        <w:rPr>
          <w:rFonts w:hint="eastAsia"/>
        </w:rPr>
        <w:t>包括自己</w:t>
      </w:r>
      <w:r>
        <w:rPr>
          <w:rFonts w:hint="eastAsia"/>
        </w:rPr>
        <w:t>),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也就是说要先把需要做比较的两列用临时表的方式给弄到一起</w:t>
      </w:r>
      <w:r>
        <w:rPr>
          <w:rFonts w:hint="eastAsia"/>
        </w:rPr>
        <w:t xml:space="preserve">, 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然后再</w:t>
      </w:r>
      <w:r>
        <w:rPr>
          <w:rFonts w:hint="eastAsia"/>
        </w:rPr>
        <w:t xml:space="preserve">select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字段和表</w:t>
      </w:r>
      <w:r>
        <w:rPr>
          <w:rFonts w:hint="eastAsia"/>
        </w:rPr>
        <w:t>2.</w:t>
      </w:r>
      <w:r>
        <w:rPr>
          <w:rFonts w:hint="eastAsia"/>
        </w:rPr>
        <w:t>字段做比较就可以看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业务分析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人均访问频次</w:t>
      </w:r>
      <w:r>
        <w:rPr>
          <w:rFonts w:hint="eastAsia"/>
        </w:rPr>
        <w:t>,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使用所有的独立访问的人，即独立的</w:t>
      </w:r>
      <w:r>
        <w:rPr>
          <w:rFonts w:hint="eastAsia"/>
        </w:rPr>
        <w:t>session</w:t>
      </w:r>
      <w:r>
        <w:rPr>
          <w:rFonts w:hint="eastAsia"/>
        </w:rPr>
        <w:t>个数除以所有的去重</w:t>
      </w:r>
      <w:r>
        <w:rPr>
          <w:rFonts w:hint="eastAsia"/>
        </w:rPr>
        <w:t>IP</w:t>
      </w:r>
      <w:r>
        <w:rPr>
          <w:rFonts w:hint="eastAsia"/>
        </w:rPr>
        <w:t>即可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回头访客</w:t>
      </w:r>
    </w:p>
    <w:p w:rsidR="001D5743" w:rsidRPr="001D5743" w:rsidRDefault="001D5743" w:rsidP="001D5743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D5743">
        <w:rPr>
          <w:rFonts w:hint="eastAsia"/>
          <w:color w:val="FF0000"/>
        </w:rPr>
        <w:t>查询同一个</w:t>
      </w:r>
      <w:r w:rsidRPr="001D5743">
        <w:rPr>
          <w:rFonts w:hint="eastAsia"/>
          <w:color w:val="FF0000"/>
        </w:rPr>
        <w:t>ip</w:t>
      </w:r>
      <w:r w:rsidRPr="001D5743">
        <w:rPr>
          <w:rFonts w:hint="eastAsia"/>
          <w:color w:val="FF0000"/>
        </w:rPr>
        <w:t>出现的次数大于</w:t>
      </w:r>
      <w:r w:rsidRPr="001D5743">
        <w:rPr>
          <w:rFonts w:hint="eastAsia"/>
          <w:color w:val="FF0000"/>
        </w:rPr>
        <w:t>1</w:t>
      </w:r>
      <w:r w:rsidRPr="001D5743">
        <w:rPr>
          <w:rFonts w:hint="eastAsia"/>
          <w:color w:val="FF0000"/>
        </w:rPr>
        <w:t>就是回头访客</w:t>
      </w:r>
    </w:p>
    <w:p w:rsidR="001D5743" w:rsidRDefault="001D5743" w:rsidP="001D5743"/>
    <w:p w:rsidR="001D5743" w:rsidRDefault="001D5743" w:rsidP="001D5743"/>
    <w:p w:rsidR="001D5743" w:rsidRDefault="001D5743" w:rsidP="001D5743">
      <w:pPr>
        <w:pStyle w:val="1"/>
        <w:rPr>
          <w:rFonts w:hint="eastAsia"/>
        </w:rPr>
      </w:pPr>
      <w:r>
        <w:rPr>
          <w:rFonts w:hint="eastAsia"/>
        </w:rPr>
        <w:t xml:space="preserve">--  </w:t>
      </w:r>
      <w:r>
        <w:rPr>
          <w:rFonts w:hint="eastAsia"/>
        </w:rPr>
        <w:t>回头</w:t>
      </w:r>
      <w:r>
        <w:rPr>
          <w:rFonts w:hint="eastAsia"/>
        </w:rPr>
        <w:t>/</w:t>
      </w:r>
      <w:r>
        <w:rPr>
          <w:rFonts w:hint="eastAsia"/>
        </w:rPr>
        <w:t>单次访客统计</w:t>
      </w:r>
    </w:p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在访客表中按照</w:t>
      </w:r>
      <w:r>
        <w:rPr>
          <w:rFonts w:hint="eastAsia"/>
        </w:rPr>
        <w:t>ip</w:t>
      </w:r>
      <w:r>
        <w:rPr>
          <w:rFonts w:hint="eastAsia"/>
        </w:rPr>
        <w:t>分组</w:t>
      </w:r>
      <w:r>
        <w:rPr>
          <w:rFonts w:hint="eastAsia"/>
        </w:rPr>
        <w:t>,</w:t>
      </w:r>
      <w:r>
        <w:rPr>
          <w:rFonts w:hint="eastAsia"/>
        </w:rPr>
        <w:t>如果组成员数据大于</w:t>
      </w:r>
      <w:r>
        <w:rPr>
          <w:rFonts w:hint="eastAsia"/>
        </w:rPr>
        <w:t>1</w:t>
      </w:r>
      <w:r>
        <w:rPr>
          <w:rFonts w:hint="eastAsia"/>
        </w:rPr>
        <w:t>的说明就是来过来回</w:t>
      </w:r>
      <w:r>
        <w:rPr>
          <w:rFonts w:hint="eastAsia"/>
        </w:rPr>
        <w:t xml:space="preserve">, </w:t>
      </w:r>
      <w:r>
        <w:rPr>
          <w:rFonts w:hint="eastAsia"/>
        </w:rPr>
        <w:t>也就是回头访问</w:t>
      </w:r>
    </w:p>
    <w:p w:rsidR="001D5743" w:rsidRDefault="001D5743" w:rsidP="001D5743">
      <w:r>
        <w:t>select remote_addr ,count(remote_addr) ipcount</w:t>
      </w:r>
    </w:p>
    <w:p w:rsidR="001D5743" w:rsidRDefault="001D5743" w:rsidP="001D5743">
      <w:r>
        <w:t>from  ods_click_stream_visit</w:t>
      </w:r>
    </w:p>
    <w:p w:rsidR="001D5743" w:rsidRDefault="001D5743" w:rsidP="001D5743">
      <w:r>
        <w:t>group by remote_addr</w:t>
      </w:r>
    </w:p>
    <w:p w:rsidR="001D5743" w:rsidRDefault="001D5743" w:rsidP="001D5743">
      <w:r>
        <w:t xml:space="preserve">having ipcount &gt; 1 </w:t>
      </w:r>
    </w:p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查询今日所有回头访客及其访问次数。</w:t>
      </w:r>
    </w:p>
    <w:p w:rsidR="001D5743" w:rsidRDefault="001D5743" w:rsidP="001D5743"/>
    <w:p w:rsidR="001D5743" w:rsidRDefault="001D5743" w:rsidP="001D5743"/>
    <w:p w:rsidR="001D5743" w:rsidRDefault="001D5743" w:rsidP="001D5743">
      <w:r>
        <w:t>drop table dw_user_returning;</w:t>
      </w:r>
    </w:p>
    <w:p w:rsidR="001D5743" w:rsidRDefault="001D5743" w:rsidP="001D5743">
      <w:r>
        <w:t>create table dw_user_returning(</w:t>
      </w:r>
    </w:p>
    <w:p w:rsidR="001D5743" w:rsidRDefault="001D5743" w:rsidP="001D5743">
      <w:r>
        <w:t>day string,</w:t>
      </w:r>
    </w:p>
    <w:p w:rsidR="001D5743" w:rsidRDefault="001D5743" w:rsidP="001D5743">
      <w:r>
        <w:lastRenderedPageBreak/>
        <w:t>remote_addr string,</w:t>
      </w:r>
    </w:p>
    <w:p w:rsidR="001D5743" w:rsidRDefault="001D5743" w:rsidP="001D5743">
      <w:r>
        <w:t>acc_cnt string)</w:t>
      </w:r>
    </w:p>
    <w:p w:rsidR="001D5743" w:rsidRDefault="001D5743" w:rsidP="001D5743">
      <w:r>
        <w:t>partitioned by (datestr string);</w:t>
      </w:r>
    </w:p>
    <w:p w:rsidR="001D5743" w:rsidRDefault="001D5743" w:rsidP="001D5743"/>
    <w:p w:rsidR="001D5743" w:rsidRDefault="001D5743" w:rsidP="001D5743">
      <w:r>
        <w:t>insert overwrite table dw_user_returning partition(datestr='20130918')</w:t>
      </w:r>
    </w:p>
    <w:p w:rsidR="001D5743" w:rsidRDefault="001D5743" w:rsidP="001D5743">
      <w:r>
        <w:t xml:space="preserve">select  '20130918',remote_addr ,count(remote_addr) ipcount </w:t>
      </w:r>
    </w:p>
    <w:p w:rsidR="001D5743" w:rsidRDefault="001D5743" w:rsidP="001D5743">
      <w:r>
        <w:t>from  ods_click_stream_visit</w:t>
      </w:r>
    </w:p>
    <w:p w:rsidR="001D5743" w:rsidRDefault="001D5743" w:rsidP="001D5743">
      <w:r>
        <w:t>group by remote_addr</w:t>
      </w:r>
    </w:p>
    <w:p w:rsidR="001D5743" w:rsidRDefault="001D5743" w:rsidP="001D5743">
      <w:r>
        <w:t xml:space="preserve">having ipcount &gt; 1 </w:t>
      </w:r>
    </w:p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太复杂了</w:t>
      </w:r>
    </w:p>
    <w:p w:rsidR="001D5743" w:rsidRDefault="001D5743" w:rsidP="001D5743">
      <w:r>
        <w:t>select tmp.day,tmp.remote_addr,tmp.acc_cnt</w:t>
      </w:r>
    </w:p>
    <w:p w:rsidR="001D5743" w:rsidRDefault="001D5743" w:rsidP="001D5743">
      <w:r>
        <w:t>from</w:t>
      </w:r>
    </w:p>
    <w:p w:rsidR="001D5743" w:rsidRDefault="001D5743" w:rsidP="001D5743">
      <w:r>
        <w:t xml:space="preserve">(select '20130918' as day,remote_addr,count(session) as acc_cnt from ods_click_stream_visit </w:t>
      </w:r>
    </w:p>
    <w:p w:rsidR="001D5743" w:rsidRDefault="001D5743" w:rsidP="001D5743">
      <w:r>
        <w:t>group by remote_addr) tmp</w:t>
      </w:r>
    </w:p>
    <w:p w:rsidR="001D5743" w:rsidRDefault="001D5743" w:rsidP="001D5743">
      <w:r>
        <w:t>where tmp.acc_cnt&gt;1;</w:t>
      </w:r>
    </w:p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>
      <w:r>
        <w:t>------------------------------------------------------------------------------------</w:t>
      </w:r>
    </w:p>
    <w:p w:rsidR="001D5743" w:rsidRPr="001D5743" w:rsidRDefault="001D5743" w:rsidP="001D5743">
      <w:pPr>
        <w:rPr>
          <w:rFonts w:hint="eastAsia"/>
          <w:color w:val="FF0000"/>
        </w:rPr>
      </w:pPr>
      <w:r>
        <w:rPr>
          <w:rFonts w:hint="eastAsia"/>
        </w:rPr>
        <w:t xml:space="preserve">-- </w:t>
      </w:r>
      <w:r w:rsidRPr="001D5743">
        <w:rPr>
          <w:rFonts w:hint="eastAsia"/>
          <w:color w:val="FF0000"/>
        </w:rPr>
        <w:t>人均访问频次</w:t>
      </w:r>
      <w:r w:rsidRPr="001D5743">
        <w:rPr>
          <w:rFonts w:hint="eastAsia"/>
          <w:color w:val="FF0000"/>
        </w:rPr>
        <w:t>,</w:t>
      </w:r>
      <w:r w:rsidRPr="001D5743">
        <w:rPr>
          <w:rFonts w:hint="eastAsia"/>
          <w:color w:val="FF0000"/>
        </w:rPr>
        <w:t>使用所有的独立访问的人，即独立的</w:t>
      </w:r>
      <w:r w:rsidRPr="001D5743">
        <w:rPr>
          <w:rFonts w:hint="eastAsia"/>
          <w:color w:val="FF0000"/>
        </w:rPr>
        <w:t>session</w:t>
      </w:r>
      <w:r w:rsidRPr="001D5743">
        <w:rPr>
          <w:rFonts w:hint="eastAsia"/>
          <w:color w:val="FF0000"/>
        </w:rPr>
        <w:t>个数除以所有的去重</w:t>
      </w:r>
      <w:r w:rsidRPr="001D5743">
        <w:rPr>
          <w:rFonts w:hint="eastAsia"/>
          <w:color w:val="FF0000"/>
        </w:rPr>
        <w:t>IP</w:t>
      </w:r>
      <w:r w:rsidRPr="001D5743">
        <w:rPr>
          <w:rFonts w:hint="eastAsia"/>
          <w:color w:val="FF0000"/>
        </w:rPr>
        <w:t>即可</w:t>
      </w:r>
    </w:p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计算出一共访问了多少次，除以一共有多少人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频次表示一共访问了多少次，所有页面访问的次数累加即可</w:t>
      </w:r>
    </w:p>
    <w:p w:rsidR="001D5743" w:rsidRDefault="001D5743" w:rsidP="001D5743"/>
    <w:p w:rsidR="001D5743" w:rsidRDefault="001D5743" w:rsidP="001D5743"/>
    <w:p w:rsidR="001D5743" w:rsidRDefault="001D5743" w:rsidP="001D5743">
      <w:r>
        <w:t>select sum(pagevisits)</w:t>
      </w:r>
    </w:p>
    <w:p w:rsidR="001D5743" w:rsidRDefault="001D5743" w:rsidP="001D5743">
      <w:r>
        <w:t>from ods_click_stream_visit</w:t>
      </w:r>
    </w:p>
    <w:p w:rsidR="001D5743" w:rsidRDefault="001D5743" w:rsidP="001D5743">
      <w:r>
        <w:t>76</w:t>
      </w:r>
    </w:p>
    <w:p w:rsidR="001D5743" w:rsidRDefault="001D5743" w:rsidP="001D5743"/>
    <w:p w:rsidR="001D5743" w:rsidRDefault="001D5743" w:rsidP="001D5743"/>
    <w:p w:rsidR="001D5743" w:rsidRDefault="001D5743" w:rsidP="001D5743">
      <w:r>
        <w:t>53</w:t>
      </w:r>
    </w:p>
    <w:p w:rsidR="001D5743" w:rsidRDefault="001D5743" w:rsidP="001D5743">
      <w:r>
        <w:t>select count(distinct remote_addr) from ods_click_stream_visit</w:t>
      </w:r>
    </w:p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>
      <w:r>
        <w:t>select count(tmp.total_count)</w:t>
      </w:r>
    </w:p>
    <w:p w:rsidR="001D5743" w:rsidRDefault="001D5743" w:rsidP="001D5743">
      <w:r>
        <w:t>from (</w:t>
      </w:r>
    </w:p>
    <w:p w:rsidR="001D5743" w:rsidRDefault="001D5743" w:rsidP="001D5743">
      <w:r>
        <w:t>select  remote_addr,count(1) as total_count</w:t>
      </w:r>
    </w:p>
    <w:p w:rsidR="001D5743" w:rsidRDefault="001D5743" w:rsidP="001D5743">
      <w:r>
        <w:t>from ods_click_stream_visit</w:t>
      </w:r>
    </w:p>
    <w:p w:rsidR="001D5743" w:rsidRDefault="001D5743" w:rsidP="001D5743">
      <w:r>
        <w:t>group by remote_addr</w:t>
      </w:r>
    </w:p>
    <w:p w:rsidR="001D5743" w:rsidRDefault="001D5743" w:rsidP="001D5743">
      <w:r>
        <w:t xml:space="preserve">) tmp </w:t>
      </w:r>
    </w:p>
    <w:p w:rsidR="001D5743" w:rsidRDefault="001D5743" w:rsidP="001D5743">
      <w:r>
        <w:t>53</w:t>
      </w:r>
    </w:p>
    <w:p w:rsidR="001D5743" w:rsidRDefault="001D5743" w:rsidP="001D5743"/>
    <w:p w:rsidR="001D5743" w:rsidRPr="001D5743" w:rsidRDefault="001D5743" w:rsidP="001D5743">
      <w:pPr>
        <w:rPr>
          <w:rFonts w:hint="eastAsia"/>
          <w:color w:val="FF0000"/>
        </w:rPr>
      </w:pPr>
      <w:r>
        <w:rPr>
          <w:rFonts w:hint="eastAsia"/>
        </w:rPr>
        <w:t xml:space="preserve">-- </w:t>
      </w:r>
      <w:r w:rsidRPr="001D5743">
        <w:rPr>
          <w:rFonts w:hint="eastAsia"/>
          <w:color w:val="FF0000"/>
        </w:rPr>
        <w:t>人均访问的频次，频次表示我们来了多少个</w:t>
      </w:r>
      <w:r w:rsidRPr="001D5743">
        <w:rPr>
          <w:rFonts w:hint="eastAsia"/>
          <w:color w:val="FF0000"/>
        </w:rPr>
        <w:t>session</w:t>
      </w:r>
    </w:p>
    <w:p w:rsidR="001D5743" w:rsidRPr="001D5743" w:rsidRDefault="001D5743" w:rsidP="001D5743">
      <w:pPr>
        <w:rPr>
          <w:rFonts w:hint="eastAsia"/>
          <w:color w:val="FF0000"/>
        </w:rPr>
      </w:pPr>
      <w:r>
        <w:rPr>
          <w:rFonts w:hint="eastAsia"/>
        </w:rPr>
        <w:t xml:space="preserve">--  </w:t>
      </w:r>
      <w:r w:rsidRPr="001D5743">
        <w:rPr>
          <w:rFonts w:hint="eastAsia"/>
          <w:color w:val="FF0000"/>
        </w:rPr>
        <w:t>次数都是使用</w:t>
      </w:r>
      <w:r w:rsidRPr="001D5743">
        <w:rPr>
          <w:rFonts w:hint="eastAsia"/>
          <w:color w:val="FF0000"/>
        </w:rPr>
        <w:t>session</w:t>
      </w:r>
      <w:r w:rsidRPr="001D5743">
        <w:rPr>
          <w:rFonts w:hint="eastAsia"/>
          <w:color w:val="FF0000"/>
        </w:rPr>
        <w:t>来进行区分，一个</w:t>
      </w:r>
      <w:r w:rsidRPr="001D5743">
        <w:rPr>
          <w:rFonts w:hint="eastAsia"/>
          <w:color w:val="FF0000"/>
        </w:rPr>
        <w:t>session</w:t>
      </w:r>
      <w:r w:rsidRPr="001D5743">
        <w:rPr>
          <w:rFonts w:hint="eastAsia"/>
          <w:color w:val="FF0000"/>
        </w:rPr>
        <w:t>就是表示一次</w:t>
      </w:r>
    </w:p>
    <w:p w:rsidR="001D5743" w:rsidRDefault="001D5743" w:rsidP="001D5743">
      <w:r>
        <w:t>select count(session)/count(distinct remote_addr) from ods_click_stream_visit where datestr='20130918';</w:t>
      </w:r>
    </w:p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>-- distinct</w:t>
      </w:r>
      <w:r>
        <w:rPr>
          <w:rFonts w:hint="eastAsia"/>
        </w:rPr>
        <w:t>的去重是在</w:t>
      </w:r>
      <w:r>
        <w:rPr>
          <w:rFonts w:hint="eastAsia"/>
        </w:rPr>
        <w:t>reduce</w:t>
      </w:r>
      <w:r>
        <w:rPr>
          <w:rFonts w:hint="eastAsia"/>
        </w:rPr>
        <w:t>端通过整成一个</w:t>
      </w:r>
      <w:r>
        <w:rPr>
          <w:rFonts w:hint="eastAsia"/>
        </w:rPr>
        <w:t>reducet</w:t>
      </w:r>
      <w:r>
        <w:rPr>
          <w:rFonts w:hint="eastAsia"/>
        </w:rPr>
        <w:t>分区再去重的</w:t>
      </w:r>
      <w:r>
        <w:rPr>
          <w:rFonts w:hint="eastAsia"/>
        </w:rPr>
        <w:t>,</w:t>
      </w:r>
      <w:r>
        <w:rPr>
          <w:rFonts w:hint="eastAsia"/>
        </w:rPr>
        <w:t>应该应</w:t>
      </w:r>
      <w:r>
        <w:rPr>
          <w:rFonts w:hint="eastAsia"/>
        </w:rPr>
        <w:t>group by</w:t>
      </w:r>
      <w:r>
        <w:rPr>
          <w:rFonts w:hint="eastAsia"/>
        </w:rPr>
        <w:t>现在</w:t>
      </w:r>
      <w:r>
        <w:rPr>
          <w:rFonts w:hint="eastAsia"/>
        </w:rPr>
        <w:t>map</w:t>
      </w:r>
      <w:r>
        <w:rPr>
          <w:rFonts w:hint="eastAsia"/>
        </w:rPr>
        <w:t>端去重</w:t>
      </w:r>
      <w:r>
        <w:rPr>
          <w:rFonts w:hint="eastAsia"/>
        </w:rPr>
        <w:t>,</w:t>
      </w:r>
      <w:r>
        <w:rPr>
          <w:rFonts w:hint="eastAsia"/>
        </w:rPr>
        <w:t>对大量的数据来说代码更好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代码优化后</w:t>
      </w:r>
    </w:p>
    <w:p w:rsidR="001D5743" w:rsidRDefault="001D5743" w:rsidP="001D5743"/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代码感悟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>-- 1.</w:t>
      </w:r>
      <w:r>
        <w:rPr>
          <w:rFonts w:hint="eastAsia"/>
        </w:rPr>
        <w:t>想要两个或是多个字段做比较</w:t>
      </w:r>
      <w:r>
        <w:rPr>
          <w:rFonts w:hint="eastAsia"/>
        </w:rPr>
        <w:t>(</w:t>
      </w:r>
      <w:r>
        <w:rPr>
          <w:rFonts w:hint="eastAsia"/>
        </w:rPr>
        <w:t>加减乘除</w:t>
      </w:r>
      <w:r>
        <w:rPr>
          <w:rFonts w:hint="eastAsia"/>
        </w:rPr>
        <w:t>,</w:t>
      </w:r>
      <w:r>
        <w:rPr>
          <w:rFonts w:hint="eastAsia"/>
        </w:rPr>
        <w:t>大小等运算</w:t>
      </w:r>
      <w:r>
        <w:rPr>
          <w:rFonts w:hint="eastAsia"/>
        </w:rPr>
        <w:t>),</w:t>
      </w:r>
      <w:r>
        <w:rPr>
          <w:rFonts w:hint="eastAsia"/>
        </w:rPr>
        <w:t>那就需要关联其他的表</w:t>
      </w:r>
      <w:r>
        <w:rPr>
          <w:rFonts w:hint="eastAsia"/>
        </w:rPr>
        <w:t>(</w:t>
      </w:r>
      <w:r>
        <w:rPr>
          <w:rFonts w:hint="eastAsia"/>
        </w:rPr>
        <w:t>包括自己</w:t>
      </w:r>
      <w:r>
        <w:rPr>
          <w:rFonts w:hint="eastAsia"/>
        </w:rPr>
        <w:t>),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也就是说要先把需要做表的两列用临时表的方式给弄到一起</w:t>
      </w:r>
      <w:r>
        <w:rPr>
          <w:rFonts w:hint="eastAsia"/>
        </w:rPr>
        <w:t xml:space="preserve">, </w:t>
      </w:r>
    </w:p>
    <w:p w:rsidR="001D5743" w:rsidRDefault="001D5743" w:rsidP="001D57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然后再</w:t>
      </w:r>
      <w:r>
        <w:rPr>
          <w:rFonts w:hint="eastAsia"/>
        </w:rPr>
        <w:t xml:space="preserve">select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字段和表</w:t>
      </w:r>
      <w:r>
        <w:rPr>
          <w:rFonts w:hint="eastAsia"/>
        </w:rPr>
        <w:t>2.</w:t>
      </w:r>
      <w:r>
        <w:rPr>
          <w:rFonts w:hint="eastAsia"/>
        </w:rPr>
        <w:t>字段做比较就可以看</w:t>
      </w:r>
    </w:p>
    <w:p w:rsidR="001D5743" w:rsidRDefault="001D5743" w:rsidP="001D5743"/>
    <w:p w:rsidR="001D5743" w:rsidRDefault="001D5743" w:rsidP="001D5743">
      <w:r>
        <w:t>SELECT t.se/te.ip</w:t>
      </w:r>
    </w:p>
    <w:p w:rsidR="001D5743" w:rsidRDefault="001D5743" w:rsidP="001D5743">
      <w:r>
        <w:t xml:space="preserve">FROM </w:t>
      </w:r>
    </w:p>
    <w:p w:rsidR="001D5743" w:rsidRDefault="001D5743" w:rsidP="001D5743">
      <w:r>
        <w:t>(SELECT COUNT(1) ip</w:t>
      </w:r>
    </w:p>
    <w:p w:rsidR="001D5743" w:rsidRDefault="001D5743" w:rsidP="001D5743">
      <w:r>
        <w:t>FROM(</w:t>
      </w:r>
    </w:p>
    <w:p w:rsidR="001D5743" w:rsidRDefault="001D5743" w:rsidP="001D5743">
      <w:r>
        <w:t>SELECT COUNT(1) ip,remote_addr</w:t>
      </w:r>
    </w:p>
    <w:p w:rsidR="001D5743" w:rsidRDefault="001D5743" w:rsidP="001D5743">
      <w:r>
        <w:t>FROM ods_click_stream_visit</w:t>
      </w:r>
    </w:p>
    <w:p w:rsidR="001D5743" w:rsidRDefault="001D5743" w:rsidP="001D5743">
      <w:r>
        <w:t>WHERE datestr='20130918'</w:t>
      </w:r>
    </w:p>
    <w:p w:rsidR="001D5743" w:rsidRDefault="001D5743" w:rsidP="001D5743">
      <w:r>
        <w:t>GROUP BY remote_addr</w:t>
      </w:r>
    </w:p>
    <w:p w:rsidR="001D5743" w:rsidRDefault="001D5743" w:rsidP="001D5743">
      <w:r>
        <w:t xml:space="preserve">)p  </w:t>
      </w:r>
    </w:p>
    <w:p w:rsidR="001D5743" w:rsidRDefault="001D5743" w:rsidP="001D5743">
      <w:r>
        <w:t>) te</w:t>
      </w:r>
    </w:p>
    <w:p w:rsidR="001D5743" w:rsidRDefault="001D5743" w:rsidP="001D5743">
      <w:r>
        <w:t xml:space="preserve">LEFT JOIN </w:t>
      </w:r>
    </w:p>
    <w:p w:rsidR="001D5743" w:rsidRDefault="001D5743" w:rsidP="001D5743">
      <w:r>
        <w:t>(SELECT COUNT(SESSION) se</w:t>
      </w:r>
    </w:p>
    <w:p w:rsidR="001D5743" w:rsidRDefault="001D5743" w:rsidP="001D5743">
      <w:r>
        <w:t>FROM ods_click_stream_visit</w:t>
      </w:r>
    </w:p>
    <w:p w:rsidR="001D5743" w:rsidRDefault="001D5743" w:rsidP="001D5743">
      <w:r>
        <w:t>WHERE datestr='20130918'</w:t>
      </w:r>
    </w:p>
    <w:p w:rsidR="001D5743" w:rsidRDefault="001D5743" w:rsidP="001D5743">
      <w:r>
        <w:t>) t</w:t>
      </w:r>
    </w:p>
    <w:p w:rsidR="001D5743" w:rsidRDefault="001D5743" w:rsidP="001D5743"/>
    <w:p w:rsidR="001D5743" w:rsidRDefault="001D5743" w:rsidP="001D5743"/>
    <w:p w:rsidR="001D5743" w:rsidRDefault="001D5743" w:rsidP="001D5743"/>
    <w:p w:rsidR="001D5743" w:rsidRDefault="001D5743" w:rsidP="001D5743">
      <w:r>
        <w:t xml:space="preserve">select count(1) </w:t>
      </w:r>
    </w:p>
    <w:p w:rsidR="001D5743" w:rsidRDefault="001D5743" w:rsidP="001D5743">
      <w:r>
        <w:t>from ods_click_stream_visit</w:t>
      </w:r>
    </w:p>
    <w:p w:rsidR="001D5743" w:rsidRDefault="001D5743" w:rsidP="001D5743">
      <w:r>
        <w:t>where datestr ='20130918'</w:t>
      </w:r>
    </w:p>
    <w:p w:rsidR="001D5743" w:rsidRDefault="001D5743" w:rsidP="001D5743"/>
    <w:p w:rsidR="001D5743" w:rsidRDefault="001D5743" w:rsidP="001D5743"/>
    <w:p w:rsidR="001D5743" w:rsidRDefault="001D5743" w:rsidP="001D5743">
      <w:pPr>
        <w:pStyle w:val="1"/>
        <w:rPr>
          <w:rFonts w:hint="eastAsia"/>
        </w:rPr>
      </w:pPr>
      <w:r>
        <w:rPr>
          <w:rFonts w:hint="eastAsia"/>
        </w:rPr>
        <w:t xml:space="preserve">-- </w:t>
      </w:r>
      <w:bookmarkStart w:id="0" w:name="_GoBack"/>
      <w:bookmarkEnd w:id="0"/>
      <w:r>
        <w:rPr>
          <w:rFonts w:hint="eastAsia"/>
        </w:rPr>
        <w:t>人均页面浏览量，所有的页面点击次数累加除以所有的独立去重</w:t>
      </w:r>
      <w:r>
        <w:rPr>
          <w:rFonts w:hint="eastAsia"/>
        </w:rPr>
        <w:t>IP</w:t>
      </w:r>
      <w:r>
        <w:rPr>
          <w:rFonts w:hint="eastAsia"/>
        </w:rPr>
        <w:t>总和即可</w:t>
      </w:r>
    </w:p>
    <w:p w:rsidR="00EB37B2" w:rsidRPr="00A52322" w:rsidRDefault="001D5743" w:rsidP="001D5743">
      <w:r>
        <w:lastRenderedPageBreak/>
        <w:t>select sum(pagevisits)/count(distinct remote_addr) from ods_click_stream_visit where datestr='20130918';</w:t>
      </w:r>
    </w:p>
    <w:sectPr w:rsidR="00EB37B2" w:rsidRPr="00A5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2F" w:rsidRDefault="00553C2F" w:rsidP="00043A40">
      <w:r>
        <w:separator/>
      </w:r>
    </w:p>
  </w:endnote>
  <w:endnote w:type="continuationSeparator" w:id="0">
    <w:p w:rsidR="00553C2F" w:rsidRDefault="00553C2F" w:rsidP="0004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2F" w:rsidRDefault="00553C2F" w:rsidP="00043A40">
      <w:r>
        <w:separator/>
      </w:r>
    </w:p>
  </w:footnote>
  <w:footnote w:type="continuationSeparator" w:id="0">
    <w:p w:rsidR="00553C2F" w:rsidRDefault="00553C2F" w:rsidP="0004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E3E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5E67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A841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C9A3F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AEA9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48A0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FA0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90D8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662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C7AA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B93986"/>
    <w:multiLevelType w:val="hybridMultilevel"/>
    <w:tmpl w:val="A372E322"/>
    <w:lvl w:ilvl="0" w:tplc="D1E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A85B46"/>
    <w:multiLevelType w:val="hybridMultilevel"/>
    <w:tmpl w:val="8998F0D0"/>
    <w:lvl w:ilvl="0" w:tplc="E7D4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C65DB"/>
    <w:multiLevelType w:val="hybridMultilevel"/>
    <w:tmpl w:val="F1B2E2B4"/>
    <w:lvl w:ilvl="0" w:tplc="8E1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C67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08F14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1B6E9D"/>
    <w:multiLevelType w:val="hybridMultilevel"/>
    <w:tmpl w:val="ADCAA16A"/>
    <w:lvl w:ilvl="0" w:tplc="7AC4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44E9B"/>
    <w:multiLevelType w:val="multilevel"/>
    <w:tmpl w:val="0128A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0A3391D"/>
    <w:multiLevelType w:val="hybridMultilevel"/>
    <w:tmpl w:val="856849F4"/>
    <w:lvl w:ilvl="0" w:tplc="4C3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4402B"/>
    <w:multiLevelType w:val="hybridMultilevel"/>
    <w:tmpl w:val="D196EDC6"/>
    <w:lvl w:ilvl="0" w:tplc="765C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115EFF"/>
    <w:multiLevelType w:val="hybridMultilevel"/>
    <w:tmpl w:val="FAB470D0"/>
    <w:lvl w:ilvl="0" w:tplc="AD0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8C6F3C"/>
    <w:multiLevelType w:val="hybridMultilevel"/>
    <w:tmpl w:val="B9801B46"/>
    <w:lvl w:ilvl="0" w:tplc="1D74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DF19BF"/>
    <w:multiLevelType w:val="hybridMultilevel"/>
    <w:tmpl w:val="ACACF4C8"/>
    <w:lvl w:ilvl="0" w:tplc="CAC2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6C3222"/>
    <w:multiLevelType w:val="hybridMultilevel"/>
    <w:tmpl w:val="F8A80D5A"/>
    <w:lvl w:ilvl="0" w:tplc="971E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A5EAD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FB00C1"/>
    <w:multiLevelType w:val="multilevel"/>
    <w:tmpl w:val="37B0BD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1641485"/>
    <w:multiLevelType w:val="hybridMultilevel"/>
    <w:tmpl w:val="CC268714"/>
    <w:lvl w:ilvl="0" w:tplc="550637A0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045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77123F8"/>
    <w:multiLevelType w:val="hybridMultilevel"/>
    <w:tmpl w:val="DEE22B48"/>
    <w:lvl w:ilvl="0" w:tplc="82F8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CE0A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5A3436D"/>
    <w:multiLevelType w:val="hybridMultilevel"/>
    <w:tmpl w:val="0EC878B4"/>
    <w:lvl w:ilvl="0" w:tplc="88046072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F6DB4"/>
    <w:multiLevelType w:val="multilevel"/>
    <w:tmpl w:val="0704A07A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48F47777"/>
    <w:multiLevelType w:val="hybridMultilevel"/>
    <w:tmpl w:val="AF78435E"/>
    <w:lvl w:ilvl="0" w:tplc="C77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AA30E0"/>
    <w:multiLevelType w:val="hybridMultilevel"/>
    <w:tmpl w:val="18DE58E4"/>
    <w:lvl w:ilvl="0" w:tplc="8DB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274E8D"/>
    <w:multiLevelType w:val="multilevel"/>
    <w:tmpl w:val="A8203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4D8B072C"/>
    <w:multiLevelType w:val="hybridMultilevel"/>
    <w:tmpl w:val="8BD62760"/>
    <w:lvl w:ilvl="0" w:tplc="DBC4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AD2277"/>
    <w:multiLevelType w:val="hybridMultilevel"/>
    <w:tmpl w:val="083E7C12"/>
    <w:lvl w:ilvl="0" w:tplc="B6B25DB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654B4C"/>
    <w:multiLevelType w:val="hybridMultilevel"/>
    <w:tmpl w:val="E11A6230"/>
    <w:lvl w:ilvl="0" w:tplc="660E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995F51"/>
    <w:multiLevelType w:val="hybridMultilevel"/>
    <w:tmpl w:val="D56C344C"/>
    <w:lvl w:ilvl="0" w:tplc="3978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D00BD5"/>
    <w:multiLevelType w:val="hybridMultilevel"/>
    <w:tmpl w:val="A0AED746"/>
    <w:lvl w:ilvl="0" w:tplc="D77E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B73EEB"/>
    <w:multiLevelType w:val="hybridMultilevel"/>
    <w:tmpl w:val="7432116C"/>
    <w:lvl w:ilvl="0" w:tplc="C06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D50C01"/>
    <w:multiLevelType w:val="hybridMultilevel"/>
    <w:tmpl w:val="4BEE5068"/>
    <w:lvl w:ilvl="0" w:tplc="63EC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992793"/>
    <w:multiLevelType w:val="hybridMultilevel"/>
    <w:tmpl w:val="3A74F3AA"/>
    <w:lvl w:ilvl="0" w:tplc="68A61F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816B15"/>
    <w:multiLevelType w:val="hybridMultilevel"/>
    <w:tmpl w:val="C9F8D294"/>
    <w:lvl w:ilvl="0" w:tplc="9646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41D9A"/>
    <w:multiLevelType w:val="hybridMultilevel"/>
    <w:tmpl w:val="5AEA25D6"/>
    <w:lvl w:ilvl="0" w:tplc="5B263F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6942B6"/>
    <w:multiLevelType w:val="hybridMultilevel"/>
    <w:tmpl w:val="750843FA"/>
    <w:lvl w:ilvl="0" w:tplc="D4E4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0"/>
  </w:num>
  <w:num w:numId="3">
    <w:abstractNumId w:val="16"/>
  </w:num>
  <w:num w:numId="4">
    <w:abstractNumId w:val="42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24"/>
  </w:num>
  <w:num w:numId="13">
    <w:abstractNumId w:val="28"/>
  </w:num>
  <w:num w:numId="14">
    <w:abstractNumId w:val="25"/>
  </w:num>
  <w:num w:numId="15">
    <w:abstractNumId w:val="32"/>
  </w:num>
  <w:num w:numId="16">
    <w:abstractNumId w:val="37"/>
  </w:num>
  <w:num w:numId="17">
    <w:abstractNumId w:val="17"/>
  </w:num>
  <w:num w:numId="18">
    <w:abstractNumId w:val="15"/>
  </w:num>
  <w:num w:numId="19">
    <w:abstractNumId w:val="33"/>
  </w:num>
  <w:num w:numId="20">
    <w:abstractNumId w:val="2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41"/>
  </w:num>
  <w:num w:numId="34">
    <w:abstractNumId w:val="39"/>
  </w:num>
  <w:num w:numId="35">
    <w:abstractNumId w:val="43"/>
  </w:num>
  <w:num w:numId="36">
    <w:abstractNumId w:val="30"/>
  </w:num>
  <w:num w:numId="37">
    <w:abstractNumId w:val="38"/>
  </w:num>
  <w:num w:numId="38">
    <w:abstractNumId w:val="19"/>
  </w:num>
  <w:num w:numId="39">
    <w:abstractNumId w:val="26"/>
  </w:num>
  <w:num w:numId="40">
    <w:abstractNumId w:val="18"/>
  </w:num>
  <w:num w:numId="41">
    <w:abstractNumId w:val="12"/>
  </w:num>
  <w:num w:numId="42">
    <w:abstractNumId w:val="31"/>
  </w:num>
  <w:num w:numId="43">
    <w:abstractNumId w:val="21"/>
  </w:num>
  <w:num w:numId="44">
    <w:abstractNumId w:val="3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3"/>
    <w:rsid w:val="00007155"/>
    <w:rsid w:val="00036A50"/>
    <w:rsid w:val="0004135C"/>
    <w:rsid w:val="00043A40"/>
    <w:rsid w:val="00061BED"/>
    <w:rsid w:val="00097263"/>
    <w:rsid w:val="000B3E05"/>
    <w:rsid w:val="000E30FF"/>
    <w:rsid w:val="000F20B1"/>
    <w:rsid w:val="0011717E"/>
    <w:rsid w:val="001559F2"/>
    <w:rsid w:val="00171CAE"/>
    <w:rsid w:val="00194246"/>
    <w:rsid w:val="001A281F"/>
    <w:rsid w:val="001D5743"/>
    <w:rsid w:val="001E5F85"/>
    <w:rsid w:val="001F0878"/>
    <w:rsid w:val="00203D69"/>
    <w:rsid w:val="00207446"/>
    <w:rsid w:val="00223586"/>
    <w:rsid w:val="00242842"/>
    <w:rsid w:val="002825DC"/>
    <w:rsid w:val="002D0440"/>
    <w:rsid w:val="002E13D7"/>
    <w:rsid w:val="00304E99"/>
    <w:rsid w:val="00345544"/>
    <w:rsid w:val="00374363"/>
    <w:rsid w:val="003762F9"/>
    <w:rsid w:val="00380F6C"/>
    <w:rsid w:val="003B00E5"/>
    <w:rsid w:val="003F16C2"/>
    <w:rsid w:val="0040353E"/>
    <w:rsid w:val="00403F8B"/>
    <w:rsid w:val="004149AD"/>
    <w:rsid w:val="00470FF1"/>
    <w:rsid w:val="0048124F"/>
    <w:rsid w:val="00494BC1"/>
    <w:rsid w:val="004A45FB"/>
    <w:rsid w:val="004D4A87"/>
    <w:rsid w:val="004E6474"/>
    <w:rsid w:val="004F4BB7"/>
    <w:rsid w:val="00553C2F"/>
    <w:rsid w:val="00571FFB"/>
    <w:rsid w:val="00573A19"/>
    <w:rsid w:val="00591E41"/>
    <w:rsid w:val="005C2242"/>
    <w:rsid w:val="005E33C2"/>
    <w:rsid w:val="00613674"/>
    <w:rsid w:val="006D5A26"/>
    <w:rsid w:val="00701663"/>
    <w:rsid w:val="0077431C"/>
    <w:rsid w:val="00814A26"/>
    <w:rsid w:val="008315DE"/>
    <w:rsid w:val="00862B19"/>
    <w:rsid w:val="00897B77"/>
    <w:rsid w:val="008B6B39"/>
    <w:rsid w:val="008D355C"/>
    <w:rsid w:val="008F20E1"/>
    <w:rsid w:val="00973578"/>
    <w:rsid w:val="009B152E"/>
    <w:rsid w:val="009E337C"/>
    <w:rsid w:val="00A52322"/>
    <w:rsid w:val="00A610DB"/>
    <w:rsid w:val="00A927FC"/>
    <w:rsid w:val="00AA4D59"/>
    <w:rsid w:val="00AC15BD"/>
    <w:rsid w:val="00AF7A64"/>
    <w:rsid w:val="00B43F12"/>
    <w:rsid w:val="00B475B2"/>
    <w:rsid w:val="00BF0EE0"/>
    <w:rsid w:val="00C333D5"/>
    <w:rsid w:val="00C41E96"/>
    <w:rsid w:val="00C47C60"/>
    <w:rsid w:val="00C85042"/>
    <w:rsid w:val="00C95D2C"/>
    <w:rsid w:val="00CB048A"/>
    <w:rsid w:val="00CC37F1"/>
    <w:rsid w:val="00D33C6F"/>
    <w:rsid w:val="00D56598"/>
    <w:rsid w:val="00DD59A2"/>
    <w:rsid w:val="00E07C2E"/>
    <w:rsid w:val="00E14A2E"/>
    <w:rsid w:val="00EB37B2"/>
    <w:rsid w:val="00EB6E64"/>
    <w:rsid w:val="00EC7425"/>
    <w:rsid w:val="00ED320F"/>
    <w:rsid w:val="00FB489E"/>
    <w:rsid w:val="00FC1EC1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51CC0-BA41-4EDA-9247-90D3D22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CA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4135C"/>
    <w:pPr>
      <w:numPr>
        <w:numId w:val="15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C"/>
    <w:pPr>
      <w:numPr>
        <w:ilvl w:val="1"/>
        <w:numId w:val="15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C"/>
    <w:pPr>
      <w:numPr>
        <w:ilvl w:val="2"/>
        <w:numId w:val="1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C"/>
    <w:pPr>
      <w:numPr>
        <w:ilvl w:val="3"/>
        <w:numId w:val="15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3C6F"/>
    <w:pPr>
      <w:numPr>
        <w:ilvl w:val="4"/>
        <w:numId w:val="15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2C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D2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3D69"/>
    <w:rPr>
      <w:b/>
      <w:bCs/>
      <w:sz w:val="28"/>
      <w:szCs w:val="28"/>
    </w:rPr>
  </w:style>
  <w:style w:type="paragraph" w:styleId="a3">
    <w:name w:val="List Paragraph"/>
    <w:basedOn w:val="a"/>
    <w:uiPriority w:val="34"/>
    <w:rsid w:val="00ED320F"/>
    <w:pPr>
      <w:ind w:firstLineChars="200" w:firstLine="420"/>
    </w:pPr>
  </w:style>
  <w:style w:type="paragraph" w:styleId="a4">
    <w:name w:val="No Spacing"/>
    <w:aliases w:val="代码"/>
    <w:link w:val="Char"/>
    <w:uiPriority w:val="1"/>
    <w:qFormat/>
    <w:rsid w:val="0070166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360" w:lineRule="exact"/>
      <w:jc w:val="both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04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3A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3A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041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3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35C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qFormat/>
    <w:rsid w:val="00A61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B048A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a8">
    <w:name w:val="表格样式"/>
    <w:basedOn w:val="a1"/>
    <w:uiPriority w:val="99"/>
    <w:rsid w:val="00CB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10" w:color="auto" w:fill="auto"/>
    </w:tcPr>
  </w:style>
  <w:style w:type="paragraph" w:customStyle="1" w:styleId="10">
    <w:name w:val="样式1"/>
    <w:basedOn w:val="a4"/>
    <w:link w:val="1Char0"/>
    <w:rsid w:val="00CB048A"/>
  </w:style>
  <w:style w:type="character" w:styleId="HTML">
    <w:name w:val="HTML Code"/>
    <w:basedOn w:val="a0"/>
    <w:uiPriority w:val="99"/>
    <w:unhideWhenUsed/>
    <w:rsid w:val="00CB048A"/>
    <w:rPr>
      <w:rFonts w:ascii="Courier New" w:hAnsi="Courier New" w:cs="Courier New"/>
      <w:sz w:val="20"/>
      <w:szCs w:val="20"/>
    </w:rPr>
  </w:style>
  <w:style w:type="character" w:customStyle="1" w:styleId="Char">
    <w:name w:val="无间隔 Char"/>
    <w:aliases w:val="代码 Char"/>
    <w:basedOn w:val="a0"/>
    <w:link w:val="a4"/>
    <w:uiPriority w:val="1"/>
    <w:rsid w:val="00CB048A"/>
    <w:rPr>
      <w:sz w:val="24"/>
      <w:shd w:val="clear" w:color="auto" w:fill="E7E6E6" w:themeFill="background2"/>
    </w:rPr>
  </w:style>
  <w:style w:type="character" w:customStyle="1" w:styleId="1Char0">
    <w:name w:val="样式1 Char"/>
    <w:basedOn w:val="Char"/>
    <w:link w:val="10"/>
    <w:rsid w:val="00CB048A"/>
    <w:rPr>
      <w:sz w:val="24"/>
      <w:shd w:val="clear" w:color="auto" w:fill="E7E6E6" w:themeFill="background2"/>
    </w:rPr>
  </w:style>
  <w:style w:type="table" w:customStyle="1" w:styleId="20">
    <w:name w:val="样式2"/>
    <w:basedOn w:val="a1"/>
    <w:uiPriority w:val="99"/>
    <w:rsid w:val="00171C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3"/>
    <w:basedOn w:val="a"/>
    <w:link w:val="3Char0"/>
    <w:rsid w:val="00171CAE"/>
  </w:style>
  <w:style w:type="character" w:customStyle="1" w:styleId="3Char0">
    <w:name w:val="样式3 Char"/>
    <w:basedOn w:val="a0"/>
    <w:link w:val="30"/>
    <w:rsid w:val="00171CAE"/>
  </w:style>
  <w:style w:type="paragraph" w:styleId="a9">
    <w:name w:val="Title"/>
    <w:basedOn w:val="a"/>
    <w:next w:val="a"/>
    <w:link w:val="Char2"/>
    <w:uiPriority w:val="10"/>
    <w:qFormat/>
    <w:rsid w:val="00194246"/>
    <w:pPr>
      <w:spacing w:before="240" w:after="6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9"/>
    <w:uiPriority w:val="10"/>
    <w:rsid w:val="00194246"/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Template\&#20070;&#20889;&#35268;&#3353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A6EA-14D5-42EF-8891-6DCF6332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书写规范模板.dotx</Template>
  <TotalTime>7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2018-11-02T13:27:00Z</dcterms:created>
  <dcterms:modified xsi:type="dcterms:W3CDTF">2018-11-02T13:34:00Z</dcterms:modified>
</cp:coreProperties>
</file>