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0A" w:rsidRDefault="00165F0A" w:rsidP="00165F0A">
      <w:pPr>
        <w:pStyle w:val="a9"/>
        <w:rPr>
          <w:rFonts w:hint="eastAsia"/>
        </w:rPr>
      </w:pPr>
      <w:r>
        <w:t>常用</w:t>
      </w:r>
      <w:r>
        <w:t>Hsql</w:t>
      </w:r>
      <w:r>
        <w:t>指标</w:t>
      </w:r>
    </w:p>
    <w:p w:rsidR="00165F0A" w:rsidRDefault="00165F0A" w:rsidP="00165F0A">
      <w:pPr>
        <w:pStyle w:val="1"/>
        <w:rPr>
          <w:rFonts w:hint="eastAsia"/>
        </w:rPr>
      </w:pPr>
      <w:r>
        <w:rPr>
          <w:rFonts w:hint="eastAsia"/>
        </w:rPr>
        <w:t>这里主要讲的是</w:t>
      </w:r>
      <w:r>
        <w:rPr>
          <w:rFonts w:hint="eastAsia"/>
        </w:rPr>
        <w:t>group by</w:t>
      </w:r>
      <w:r>
        <w:rPr>
          <w:rFonts w:hint="eastAsia"/>
        </w:rPr>
        <w:t>的用法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  <w:t xml:space="preserve"> 1.</w:t>
      </w:r>
      <w:r>
        <w:rPr>
          <w:rFonts w:hint="eastAsia"/>
        </w:rPr>
        <w:t>使用场景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  <w:t xml:space="preserve">    1.</w:t>
      </w:r>
      <w:r>
        <w:rPr>
          <w:rFonts w:hint="eastAsia"/>
        </w:rPr>
        <w:t>一般</w:t>
      </w:r>
      <w:r w:rsidRPr="00165F0A">
        <w:rPr>
          <w:rFonts w:hint="eastAsia"/>
          <w:color w:val="FF0000"/>
        </w:rPr>
        <w:t>出现要求中出现</w:t>
      </w:r>
      <w:r w:rsidRPr="00165F0A">
        <w:rPr>
          <w:rFonts w:hint="eastAsia"/>
          <w:color w:val="FF0000"/>
        </w:rPr>
        <w:t>"</w:t>
      </w:r>
      <w:r w:rsidRPr="00165F0A">
        <w:rPr>
          <w:rFonts w:hint="eastAsia"/>
          <w:color w:val="FF0000"/>
        </w:rPr>
        <w:t>每</w:t>
      </w:r>
      <w:r w:rsidRPr="00165F0A">
        <w:rPr>
          <w:rFonts w:hint="eastAsia"/>
          <w:color w:val="FF0000"/>
        </w:rPr>
        <w:t>"</w:t>
      </w:r>
      <w:r w:rsidRPr="00165F0A">
        <w:rPr>
          <w:rFonts w:hint="eastAsia"/>
          <w:color w:val="FF0000"/>
        </w:rPr>
        <w:t>这样的字样</w:t>
      </w:r>
      <w:r>
        <w:rPr>
          <w:rFonts w:hint="eastAsia"/>
        </w:rPr>
        <w:t>的时候需要考虑使用</w:t>
      </w:r>
      <w:r>
        <w:rPr>
          <w:rFonts w:hint="eastAsia"/>
        </w:rPr>
        <w:t xml:space="preserve">group by </w:t>
      </w:r>
      <w:r>
        <w:rPr>
          <w:rFonts w:hint="eastAsia"/>
        </w:rPr>
        <w:t>分组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使用语法</w:t>
      </w:r>
    </w:p>
    <w:p w:rsidR="00165F0A" w:rsidRPr="00165F0A" w:rsidRDefault="00165F0A" w:rsidP="00165F0A">
      <w:pPr>
        <w:rPr>
          <w:rFonts w:hint="eastAsia"/>
          <w:color w:val="FF0000"/>
        </w:rPr>
      </w:pPr>
      <w:r>
        <w:rPr>
          <w:rFonts w:hint="eastAsia"/>
        </w:rPr>
        <w:t xml:space="preserve">        1.group</w:t>
      </w: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</w:t>
      </w:r>
      <w:r w:rsidRPr="00165F0A">
        <w:rPr>
          <w:rFonts w:hint="eastAsia"/>
          <w:color w:val="FF0000"/>
        </w:rPr>
        <w:t>select</w:t>
      </w:r>
      <w:r w:rsidRPr="00165F0A">
        <w:rPr>
          <w:rFonts w:hint="eastAsia"/>
          <w:color w:val="FF0000"/>
        </w:rPr>
        <w:t>后面的字段和</w:t>
      </w:r>
      <w:r w:rsidRPr="00165F0A">
        <w:rPr>
          <w:rFonts w:hint="eastAsia"/>
          <w:color w:val="FF0000"/>
        </w:rPr>
        <w:t>group by</w:t>
      </w:r>
      <w:r w:rsidRPr="00165F0A">
        <w:rPr>
          <w:rFonts w:hint="eastAsia"/>
          <w:color w:val="FF0000"/>
        </w:rPr>
        <w:t>对应的要一样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他们对应分组的时候如果有多个字段</w:t>
      </w:r>
      <w:r>
        <w:rPr>
          <w:rFonts w:hint="eastAsia"/>
        </w:rPr>
        <w:t>,</w:t>
      </w:r>
      <w:r>
        <w:rPr>
          <w:rFonts w:hint="eastAsia"/>
        </w:rPr>
        <w:t>多个字段之间的顺序也是有讲究的</w:t>
      </w:r>
    </w:p>
    <w:p w:rsidR="00165F0A" w:rsidRDefault="00165F0A" w:rsidP="00165F0A">
      <w:pPr>
        <w:pStyle w:val="1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topN</w:t>
      </w:r>
      <w:r>
        <w:rPr>
          <w:rFonts w:hint="eastAsia"/>
        </w:rPr>
        <w:t>的求取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使用场景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分组后再对应的求前几名</w:t>
      </w:r>
      <w:r>
        <w:rPr>
          <w:rFonts w:hint="eastAsia"/>
        </w:rPr>
        <w:t>,</w:t>
      </w:r>
      <w:r>
        <w:rPr>
          <w:rFonts w:hint="eastAsia"/>
        </w:rPr>
        <w:t>前几项</w:t>
      </w:r>
      <w:r>
        <w:rPr>
          <w:rFonts w:hint="eastAsia"/>
        </w:rPr>
        <w:t>,</w:t>
      </w:r>
      <w:r>
        <w:rPr>
          <w:rFonts w:hint="eastAsia"/>
        </w:rPr>
        <w:t>等的需求的时候就是了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实现套路</w:t>
      </w:r>
    </w:p>
    <w:p w:rsidR="00165F0A" w:rsidRDefault="00165F0A" w:rsidP="00165F0A">
      <w:r>
        <w:tab/>
      </w:r>
      <w:r>
        <w:tab/>
        <w:t>1.select ref_host,ref_host_cnts,concat(month,day,hou),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 row_number() over()</w:t>
      </w:r>
      <w:r>
        <w:rPr>
          <w:rFonts w:hint="eastAsia"/>
        </w:rPr>
        <w:t>主要它是用来给排序好的列</w:t>
      </w:r>
      <w:r>
        <w:rPr>
          <w:rFonts w:hint="eastAsia"/>
        </w:rPr>
        <w:t>,</w:t>
      </w:r>
      <w:r>
        <w:rPr>
          <w:rFonts w:hint="eastAsia"/>
        </w:rPr>
        <w:t>再加一列</w:t>
      </w:r>
      <w:r>
        <w:rPr>
          <w:rFonts w:hint="eastAsia"/>
        </w:rPr>
        <w:t>,row_number()</w:t>
      </w:r>
      <w:r>
        <w:rPr>
          <w:rFonts w:hint="eastAsia"/>
        </w:rPr>
        <w:t>表示的从</w:t>
      </w:r>
      <w:r>
        <w:rPr>
          <w:rFonts w:hint="eastAsia"/>
        </w:rPr>
        <w:t>1</w:t>
      </w:r>
      <w:r>
        <w:rPr>
          <w:rFonts w:hint="eastAsia"/>
        </w:rPr>
        <w:t>开始从小到大一直往下排</w:t>
      </w:r>
      <w:r>
        <w:rPr>
          <w:rFonts w:hint="eastAsia"/>
        </w:rPr>
        <w:t>,</w:t>
      </w:r>
      <w:r>
        <w:rPr>
          <w:rFonts w:hint="eastAsia"/>
        </w:rPr>
        <w:t>对应需要排序的字段等值的时候取前面一个</w:t>
      </w:r>
      <w:r>
        <w:rPr>
          <w:rFonts w:hint="eastAsia"/>
        </w:rPr>
        <w:t>,rank() over()</w:t>
      </w:r>
      <w:r>
        <w:rPr>
          <w:rFonts w:hint="eastAsia"/>
        </w:rPr>
        <w:t>函数如果等值</w:t>
      </w:r>
      <w:r>
        <w:rPr>
          <w:rFonts w:hint="eastAsia"/>
        </w:rPr>
        <w:t>,</w:t>
      </w:r>
      <w:r>
        <w:rPr>
          <w:rFonts w:hint="eastAsia"/>
        </w:rPr>
        <w:t>会给他们同一个数字</w:t>
      </w:r>
    </w:p>
    <w:p w:rsidR="00165F0A" w:rsidRDefault="00165F0A" w:rsidP="00165F0A">
      <w:r>
        <w:tab/>
      </w:r>
      <w:r>
        <w:tab/>
        <w:t>row_number() over (partition by concat(month,day,hour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 order by </w:t>
      </w:r>
      <w:r>
        <w:rPr>
          <w:rFonts w:hint="eastAsia"/>
        </w:rPr>
        <w:t>对应的是需要根据这个字段排序的</w:t>
      </w:r>
    </w:p>
    <w:p w:rsidR="00165F0A" w:rsidRDefault="00165F0A" w:rsidP="00165F0A">
      <w:r>
        <w:tab/>
      </w:r>
      <w:r>
        <w:tab/>
        <w:t xml:space="preserve">) order by ref_host_cnts desc) as od </w:t>
      </w:r>
    </w:p>
    <w:p w:rsidR="00165F0A" w:rsidRPr="00165F0A" w:rsidRDefault="00165F0A" w:rsidP="00165F0A">
      <w:pPr>
        <w:rPr>
          <w:rFonts w:hint="eastAsia"/>
        </w:rPr>
      </w:pPr>
      <w:r>
        <w:tab/>
      </w:r>
      <w:r>
        <w:tab/>
        <w:t>fro</w:t>
      </w:r>
      <w:r>
        <w:t>m dw_pvs_refererhost_everyhour;</w:t>
      </w:r>
    </w:p>
    <w:p w:rsidR="00165F0A" w:rsidRDefault="00165F0A" w:rsidP="00165F0A">
      <w:pPr>
        <w:pStyle w:val="1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流量分析</w:t>
      </w:r>
    </w:p>
    <w:p w:rsidR="00165F0A" w:rsidRDefault="00165F0A" w:rsidP="00165F0A">
      <w:r>
        <w:t>--------------------------------------------------------------------------------------------</w:t>
      </w:r>
    </w:p>
    <w:p w:rsidR="00165F0A" w:rsidRDefault="00165F0A" w:rsidP="00165F0A">
      <w:pPr>
        <w:pStyle w:val="2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计算每小时</w:t>
      </w:r>
      <w:r>
        <w:rPr>
          <w:rFonts w:hint="eastAsia"/>
        </w:rPr>
        <w:t>pvs</w:t>
      </w:r>
      <w:r>
        <w:rPr>
          <w:rFonts w:hint="eastAsia"/>
        </w:rPr>
        <w:t>，注意</w:t>
      </w:r>
      <w:r>
        <w:rPr>
          <w:rFonts w:hint="eastAsia"/>
        </w:rPr>
        <w:t>gruop by</w:t>
      </w:r>
      <w:r>
        <w:rPr>
          <w:rFonts w:hint="eastAsia"/>
        </w:rPr>
        <w:t>语句的语法</w:t>
      </w:r>
    </w:p>
    <w:p w:rsidR="00165F0A" w:rsidRDefault="00165F0A" w:rsidP="00165F0A">
      <w:r>
        <w:t>select count(*) as pvs,month,day,hour from ods_weblog_detail group by month,day,hour;</w:t>
      </w:r>
    </w:p>
    <w:p w:rsidR="00165F0A" w:rsidRDefault="00165F0A" w:rsidP="00165F0A"/>
    <w:p w:rsidR="00165F0A" w:rsidRDefault="00165F0A" w:rsidP="00165F0A">
      <w:r>
        <w:t>select count(*) as pvs,hour from ods_weblog_detail group by hour;</w:t>
      </w:r>
    </w:p>
    <w:p w:rsidR="00165F0A" w:rsidRDefault="00165F0A" w:rsidP="00165F0A"/>
    <w:p w:rsidR="00165F0A" w:rsidRDefault="00165F0A" w:rsidP="00165F0A">
      <w:r>
        <w:t>--------------------------------------------------------------------------------------------</w:t>
      </w:r>
    </w:p>
    <w:p w:rsidR="00165F0A" w:rsidRDefault="00165F0A" w:rsidP="00165F0A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多维度统计</w:t>
      </w:r>
      <w:r>
        <w:rPr>
          <w:rFonts w:hint="eastAsia"/>
        </w:rPr>
        <w:t>PV</w:t>
      </w:r>
      <w:r>
        <w:rPr>
          <w:rFonts w:hint="eastAsia"/>
        </w:rPr>
        <w:t>总量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第一种方式：直接在</w:t>
      </w:r>
      <w:r>
        <w:rPr>
          <w:rFonts w:hint="eastAsia"/>
        </w:rPr>
        <w:t>ods_weblog_detail</w:t>
      </w:r>
      <w:r>
        <w:rPr>
          <w:rFonts w:hint="eastAsia"/>
        </w:rPr>
        <w:t>单表上进行查询</w:t>
      </w:r>
    </w:p>
    <w:p w:rsidR="00165F0A" w:rsidRDefault="00165F0A" w:rsidP="00165F0A">
      <w:pPr>
        <w:pStyle w:val="2"/>
        <w:rPr>
          <w:rFonts w:hint="eastAsia"/>
        </w:rPr>
      </w:pPr>
      <w:r>
        <w:rPr>
          <w:rFonts w:hint="eastAsia"/>
        </w:rPr>
        <w:t>计算该处理批次（一天）中的各小时</w:t>
      </w:r>
      <w:r>
        <w:rPr>
          <w:rFonts w:hint="eastAsia"/>
        </w:rPr>
        <w:t>pvs</w:t>
      </w:r>
    </w:p>
    <w:p w:rsidR="00165F0A" w:rsidRDefault="00165F0A" w:rsidP="00165F0A">
      <w:r>
        <w:t>drop table if exists dw_pvs_everyhour_oneday;</w:t>
      </w:r>
    </w:p>
    <w:p w:rsidR="00165F0A" w:rsidRDefault="00165F0A" w:rsidP="00165F0A">
      <w:r>
        <w:t>create table if not exists dw_pvs_everyhour_oneday(month string,day string,hour string,pvs bigint) partitioned by(datestr string);</w:t>
      </w:r>
    </w:p>
    <w:p w:rsidR="00165F0A" w:rsidRDefault="00165F0A" w:rsidP="00165F0A"/>
    <w:p w:rsidR="00165F0A" w:rsidRDefault="00165F0A" w:rsidP="00165F0A">
      <w:r>
        <w:t>insert  into table dw_pvs_everyhour_oneday partition(datestr='20130918')</w:t>
      </w:r>
    </w:p>
    <w:p w:rsidR="00165F0A" w:rsidRDefault="00165F0A" w:rsidP="00165F0A">
      <w:r>
        <w:t>select a.month as month,a.day as day,a.hour as hour,count(*) as pvs from t_ods_tmp_detail a</w:t>
      </w:r>
    </w:p>
    <w:p w:rsidR="00165F0A" w:rsidRDefault="00165F0A" w:rsidP="00165F0A">
      <w:r>
        <w:t>where  a.datestr='20130918' group by a.month,a.day,a.hour;</w:t>
      </w:r>
    </w:p>
    <w:p w:rsidR="00165F0A" w:rsidRDefault="00165F0A" w:rsidP="00165F0A"/>
    <w:p w:rsidR="00165F0A" w:rsidRDefault="00165F0A" w:rsidP="00165F0A">
      <w:pPr>
        <w:pStyle w:val="2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计算每天的</w:t>
      </w:r>
      <w:r>
        <w:rPr>
          <w:rFonts w:hint="eastAsia"/>
        </w:rPr>
        <w:t>pvs</w:t>
      </w:r>
    </w:p>
    <w:p w:rsidR="00165F0A" w:rsidRDefault="00165F0A" w:rsidP="00165F0A">
      <w:r>
        <w:t>drop table if exists dw_pvs_everyday;</w:t>
      </w:r>
    </w:p>
    <w:p w:rsidR="00165F0A" w:rsidRDefault="00165F0A" w:rsidP="00165F0A">
      <w:r>
        <w:t>create table if not  exists dw_pvs_everyday(pvs bigint,month string,day string);</w:t>
      </w:r>
    </w:p>
    <w:p w:rsidR="00165F0A" w:rsidRDefault="00165F0A" w:rsidP="00165F0A"/>
    <w:p w:rsidR="00165F0A" w:rsidRDefault="00165F0A" w:rsidP="00165F0A">
      <w:r>
        <w:t>insert into table dw_pvs_everyday</w:t>
      </w:r>
    </w:p>
    <w:p w:rsidR="00165F0A" w:rsidRDefault="00165F0A" w:rsidP="00165F0A">
      <w:r>
        <w:t>select count(*) as pvs,a.month as month,a.day as day from ods_weblog_detail a</w:t>
      </w:r>
    </w:p>
    <w:p w:rsidR="00165F0A" w:rsidRDefault="00165F0A" w:rsidP="00165F0A">
      <w:r>
        <w:t>group by a.month,a.day;</w:t>
      </w:r>
    </w:p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第二种方式：与时间维表关联查询</w:t>
      </w:r>
    </w:p>
    <w:p w:rsidR="00165F0A" w:rsidRDefault="00165F0A" w:rsidP="00165F0A"/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维度：日</w:t>
      </w:r>
    </w:p>
    <w:p w:rsidR="00165F0A" w:rsidRDefault="00165F0A" w:rsidP="00165F0A">
      <w:r>
        <w:t>drop table dw_pvs_everyday;</w:t>
      </w:r>
    </w:p>
    <w:p w:rsidR="00165F0A" w:rsidRDefault="00165F0A" w:rsidP="00165F0A">
      <w:r>
        <w:t>create table dw_pvs_everyday(pvs bigint,month string,day string);</w:t>
      </w:r>
    </w:p>
    <w:p w:rsidR="00165F0A" w:rsidRDefault="00165F0A" w:rsidP="00165F0A"/>
    <w:p w:rsidR="00165F0A" w:rsidRDefault="00165F0A" w:rsidP="00165F0A">
      <w:r>
        <w:t>insert into table dw_pvs_everyday</w:t>
      </w:r>
    </w:p>
    <w:p w:rsidR="00165F0A" w:rsidRDefault="00165F0A" w:rsidP="00165F0A">
      <w:r>
        <w:t>select count(*) as pvs,a.month as month,a.day as day from (select distinct month, day from t_dim_time) a</w:t>
      </w:r>
    </w:p>
    <w:p w:rsidR="00165F0A" w:rsidRDefault="00165F0A" w:rsidP="00165F0A">
      <w:r>
        <w:t xml:space="preserve">join ods_weblog_detail b </w:t>
      </w:r>
    </w:p>
    <w:p w:rsidR="00165F0A" w:rsidRDefault="00165F0A" w:rsidP="00165F0A">
      <w:r>
        <w:t>on a.month=b.month and a.day=b.day</w:t>
      </w:r>
    </w:p>
    <w:p w:rsidR="00165F0A" w:rsidRDefault="00165F0A" w:rsidP="00165F0A">
      <w:r>
        <w:t>group by a.month,a.day;</w:t>
      </w:r>
    </w:p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维度：月</w:t>
      </w:r>
    </w:p>
    <w:p w:rsidR="00165F0A" w:rsidRDefault="00165F0A" w:rsidP="00165F0A">
      <w:r>
        <w:t>drop table dw_pvs_everymonth;</w:t>
      </w:r>
    </w:p>
    <w:p w:rsidR="00165F0A" w:rsidRDefault="00165F0A" w:rsidP="00165F0A">
      <w:r>
        <w:t>create table dw_pvs_everymonth (pvs bigint,month string);</w:t>
      </w:r>
    </w:p>
    <w:p w:rsidR="00165F0A" w:rsidRDefault="00165F0A" w:rsidP="00165F0A"/>
    <w:p w:rsidR="00165F0A" w:rsidRDefault="00165F0A" w:rsidP="00165F0A">
      <w:r>
        <w:lastRenderedPageBreak/>
        <w:t>insert into table dw_pvs_everymonth</w:t>
      </w:r>
    </w:p>
    <w:p w:rsidR="00165F0A" w:rsidRDefault="00165F0A" w:rsidP="00165F0A">
      <w:r>
        <w:t>select count(*) as pvs,a.month from (select distinct month from t_dim_time) a</w:t>
      </w:r>
    </w:p>
    <w:p w:rsidR="00165F0A" w:rsidRDefault="00165F0A" w:rsidP="00165F0A">
      <w:r>
        <w:t>join ods_weblog_detail b on a.month=b.month group by a.month;</w:t>
      </w:r>
    </w:p>
    <w:p w:rsidR="00165F0A" w:rsidRDefault="00165F0A" w:rsidP="00165F0A"/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另外，也可以直接利用之前的计算结果。比如从之前算好的小时结果中统计每一天的</w:t>
      </w:r>
    </w:p>
    <w:p w:rsidR="00165F0A" w:rsidRDefault="00165F0A" w:rsidP="00165F0A">
      <w:r>
        <w:t>Insert into table dw_pvs_everyday</w:t>
      </w:r>
    </w:p>
    <w:p w:rsidR="00165F0A" w:rsidRDefault="00165F0A" w:rsidP="00165F0A">
      <w:r>
        <w:t>Select sum(pvs) as pvs,month,day from dw_pvs_everyhour_oneday group by month,day having day='18';</w:t>
      </w:r>
    </w:p>
    <w:p w:rsidR="00165F0A" w:rsidRDefault="00165F0A" w:rsidP="00165F0A"/>
    <w:p w:rsidR="00165F0A" w:rsidRDefault="00165F0A" w:rsidP="00165F0A"/>
    <w:p w:rsidR="00165F0A" w:rsidRDefault="00165F0A" w:rsidP="00165F0A">
      <w:r>
        <w:t>--------------------------------------------------------------------------------------------</w:t>
      </w:r>
    </w:p>
    <w:p w:rsidR="00165F0A" w:rsidRDefault="00165F0A" w:rsidP="00165F0A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按照来访维度统计</w:t>
      </w:r>
      <w:r>
        <w:rPr>
          <w:rFonts w:hint="eastAsia"/>
        </w:rPr>
        <w:t>pv</w:t>
      </w:r>
    </w:p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统计每小时各来访</w:t>
      </w:r>
      <w:r>
        <w:rPr>
          <w:rFonts w:hint="eastAsia"/>
        </w:rPr>
        <w:t>url</w:t>
      </w:r>
      <w:r>
        <w:rPr>
          <w:rFonts w:hint="eastAsia"/>
        </w:rPr>
        <w:t>产生的</w:t>
      </w:r>
      <w:r>
        <w:rPr>
          <w:rFonts w:hint="eastAsia"/>
        </w:rPr>
        <w:t>pv</w:t>
      </w:r>
      <w:r>
        <w:rPr>
          <w:rFonts w:hint="eastAsia"/>
        </w:rPr>
        <w:t>量，查询结果存入：</w:t>
      </w:r>
      <w:r>
        <w:rPr>
          <w:rFonts w:hint="eastAsia"/>
        </w:rPr>
        <w:t>( "dw_pvs_referer_everyhour" )</w:t>
      </w:r>
    </w:p>
    <w:p w:rsidR="00165F0A" w:rsidRDefault="00165F0A" w:rsidP="00165F0A"/>
    <w:p w:rsidR="00165F0A" w:rsidRDefault="00165F0A" w:rsidP="00165F0A">
      <w:r>
        <w:t>drop table if exists dw_pvs_referer_everyhour;</w:t>
      </w:r>
    </w:p>
    <w:p w:rsidR="00165F0A" w:rsidRDefault="00165F0A" w:rsidP="00165F0A">
      <w:r>
        <w:t>create table if not exists dw_pvs_referer_everyhour</w:t>
      </w:r>
    </w:p>
    <w:p w:rsidR="00165F0A" w:rsidRDefault="00165F0A" w:rsidP="00165F0A">
      <w:r>
        <w:t>(referer_url string,referer_host string,month string,day string,</w:t>
      </w:r>
    </w:p>
    <w:p w:rsidR="00165F0A" w:rsidRDefault="00165F0A" w:rsidP="00165F0A">
      <w:r>
        <w:t>hour string,pv_referer_cnt bigint) partitioned by(datestr string);</w:t>
      </w:r>
    </w:p>
    <w:p w:rsidR="00165F0A" w:rsidRDefault="00165F0A" w:rsidP="00165F0A"/>
    <w:p w:rsidR="00165F0A" w:rsidRDefault="00165F0A" w:rsidP="00165F0A">
      <w:r>
        <w:t>insert into table dw_pvs_referer_everyhour partition(datestr='20130918')</w:t>
      </w:r>
    </w:p>
    <w:p w:rsidR="00165F0A" w:rsidRDefault="00165F0A" w:rsidP="00165F0A">
      <w:r>
        <w:t>select http_referer,ref_host,month,day,hour,count(1) as pv_referer_cnt</w:t>
      </w:r>
    </w:p>
    <w:p w:rsidR="00165F0A" w:rsidRDefault="00165F0A" w:rsidP="00165F0A">
      <w:r>
        <w:t xml:space="preserve">from ods_weblog_detail </w:t>
      </w:r>
    </w:p>
    <w:p w:rsidR="00165F0A" w:rsidRDefault="00165F0A" w:rsidP="00165F0A">
      <w:r>
        <w:t xml:space="preserve">group by http_referer,ref_host,month,day,hour </w:t>
      </w:r>
    </w:p>
    <w:p w:rsidR="00165F0A" w:rsidRDefault="00165F0A" w:rsidP="00165F0A">
      <w:r>
        <w:t>having ref_host is not null</w:t>
      </w:r>
    </w:p>
    <w:p w:rsidR="00165F0A" w:rsidRDefault="00165F0A" w:rsidP="00165F0A">
      <w:r>
        <w:t>order by hour asc,day asc,month asc,pv_referer_cnt desc;</w:t>
      </w:r>
    </w:p>
    <w:p w:rsidR="00165F0A" w:rsidRDefault="00165F0A" w:rsidP="00165F0A"/>
    <w:p w:rsidR="00165F0A" w:rsidRDefault="00165F0A" w:rsidP="00165F0A"/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统计每小时各来访</w:t>
      </w:r>
      <w:r>
        <w:rPr>
          <w:rFonts w:hint="eastAsia"/>
        </w:rPr>
        <w:t>host</w:t>
      </w:r>
      <w:r>
        <w:rPr>
          <w:rFonts w:hint="eastAsia"/>
        </w:rPr>
        <w:t>的产生的</w:t>
      </w:r>
      <w:r>
        <w:rPr>
          <w:rFonts w:hint="eastAsia"/>
        </w:rPr>
        <w:t>pv</w:t>
      </w:r>
      <w:r>
        <w:rPr>
          <w:rFonts w:hint="eastAsia"/>
        </w:rPr>
        <w:t>数并排序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以小时和</w:t>
      </w:r>
      <w:r>
        <w:rPr>
          <w:rFonts w:hint="eastAsia"/>
        </w:rPr>
        <w:t>host</w:t>
      </w:r>
      <w:r>
        <w:rPr>
          <w:rFonts w:hint="eastAsia"/>
        </w:rPr>
        <w:t>为分组对象在求</w:t>
      </w:r>
      <w:r>
        <w:rPr>
          <w:rFonts w:hint="eastAsia"/>
        </w:rPr>
        <w:t>count()</w:t>
      </w:r>
    </w:p>
    <w:p w:rsidR="00165F0A" w:rsidRDefault="00165F0A" w:rsidP="00165F0A">
      <w:r>
        <w:t>drop table dw_pvs_refererhost_everyhour;</w:t>
      </w:r>
    </w:p>
    <w:p w:rsidR="00165F0A" w:rsidRDefault="00165F0A" w:rsidP="00165F0A">
      <w:r>
        <w:t>create table dw_pvs_refererhost_everyhour(ref_host string,month string,day string,hour string,ref_host_cnts bigint) partitioned by(datestr string);</w:t>
      </w:r>
    </w:p>
    <w:p w:rsidR="00165F0A" w:rsidRDefault="00165F0A" w:rsidP="00165F0A"/>
    <w:p w:rsidR="00165F0A" w:rsidRDefault="00165F0A" w:rsidP="00165F0A">
      <w:r>
        <w:t>insert into table dw_pvs_refererhost_everyhour partition(datestr='20130918')</w:t>
      </w:r>
    </w:p>
    <w:p w:rsidR="00165F0A" w:rsidRDefault="00165F0A" w:rsidP="00165F0A">
      <w:r>
        <w:t>select ref_host,month,day,hour,count(1) as ref_host_cnts</w:t>
      </w:r>
    </w:p>
    <w:p w:rsidR="00165F0A" w:rsidRDefault="00165F0A" w:rsidP="00165F0A">
      <w:r>
        <w:t xml:space="preserve">from ods_weblog_detail </w:t>
      </w:r>
    </w:p>
    <w:p w:rsidR="00165F0A" w:rsidRDefault="00165F0A" w:rsidP="00165F0A">
      <w:r>
        <w:t xml:space="preserve">group by ref_host,month,day,hour </w:t>
      </w:r>
    </w:p>
    <w:p w:rsidR="00165F0A" w:rsidRDefault="00165F0A" w:rsidP="00165F0A">
      <w:r>
        <w:t>having ref_host is not null</w:t>
      </w:r>
    </w:p>
    <w:p w:rsidR="00165F0A" w:rsidRDefault="00165F0A" w:rsidP="00165F0A">
      <w:r>
        <w:t>order by hour asc,day asc,month asc,ref_host_cnts desc;</w:t>
      </w:r>
    </w:p>
    <w:p w:rsidR="00165F0A" w:rsidRDefault="00165F0A" w:rsidP="00165F0A"/>
    <w:p w:rsidR="00165F0A" w:rsidRDefault="00165F0A" w:rsidP="00165F0A">
      <w:r>
        <w:t>---------------------------------------------------------------------------</w:t>
      </w:r>
    </w:p>
    <w:p w:rsidR="00165F0A" w:rsidRDefault="00165F0A" w:rsidP="00165F0A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pv</w:t>
      </w:r>
      <w:r>
        <w:rPr>
          <w:rFonts w:hint="eastAsia"/>
        </w:rPr>
        <w:t>总量最大的来源</w:t>
      </w:r>
      <w:r>
        <w:rPr>
          <w:rFonts w:hint="eastAsia"/>
        </w:rPr>
        <w:t>TOPN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需求：按照时间维度，统计一天内各小时产生最多</w:t>
      </w:r>
      <w:r>
        <w:rPr>
          <w:rFonts w:hint="eastAsia"/>
        </w:rPr>
        <w:t>pvs</w:t>
      </w:r>
      <w:r>
        <w:rPr>
          <w:rFonts w:hint="eastAsia"/>
        </w:rPr>
        <w:t>的来源</w:t>
      </w:r>
      <w:r>
        <w:rPr>
          <w:rFonts w:hint="eastAsia"/>
        </w:rPr>
        <w:t>topN</w:t>
      </w:r>
    </w:p>
    <w:p w:rsidR="00165F0A" w:rsidRDefault="00165F0A" w:rsidP="00165F0A"/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--row_number</w:t>
      </w:r>
      <w:r>
        <w:rPr>
          <w:rFonts w:hint="eastAsia"/>
        </w:rPr>
        <w:t>函数</w:t>
      </w:r>
    </w:p>
    <w:p w:rsidR="00165F0A" w:rsidRDefault="00165F0A" w:rsidP="00165F0A">
      <w:r>
        <w:t>select ref_host,ref_host_cnts,concat(month,day,hour),</w:t>
      </w:r>
    </w:p>
    <w:p w:rsidR="00165F0A" w:rsidRDefault="00165F0A" w:rsidP="00165F0A">
      <w:r>
        <w:t xml:space="preserve">row_number() over (partition by concat(month,day,hour) order by ref_host_cnts desc) as od </w:t>
      </w:r>
    </w:p>
    <w:p w:rsidR="00165F0A" w:rsidRDefault="00165F0A" w:rsidP="00165F0A">
      <w:r>
        <w:t>from dw_pvs_refererhost_everyhour;</w:t>
      </w:r>
    </w:p>
    <w:p w:rsidR="00165F0A" w:rsidRDefault="00165F0A" w:rsidP="00165F0A"/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综上可以得出</w:t>
      </w:r>
    </w:p>
    <w:p w:rsidR="00165F0A" w:rsidRDefault="00165F0A" w:rsidP="00165F0A">
      <w:r>
        <w:t>drop table dw_pvs_refhost_topn_everyhour;</w:t>
      </w:r>
    </w:p>
    <w:p w:rsidR="00165F0A" w:rsidRDefault="00165F0A" w:rsidP="00165F0A">
      <w:r>
        <w:t>create table dw_pvs_refhost_topn_everyhour(</w:t>
      </w:r>
    </w:p>
    <w:p w:rsidR="00165F0A" w:rsidRDefault="00165F0A" w:rsidP="00165F0A">
      <w:r>
        <w:t>hour string,</w:t>
      </w:r>
    </w:p>
    <w:p w:rsidR="00165F0A" w:rsidRDefault="00165F0A" w:rsidP="00165F0A">
      <w:r>
        <w:t>toporder string,</w:t>
      </w:r>
    </w:p>
    <w:p w:rsidR="00165F0A" w:rsidRDefault="00165F0A" w:rsidP="00165F0A">
      <w:r>
        <w:t>ref_host string,</w:t>
      </w:r>
    </w:p>
    <w:p w:rsidR="00165F0A" w:rsidRDefault="00165F0A" w:rsidP="00165F0A">
      <w:r>
        <w:t>ref_host_cnts string</w:t>
      </w:r>
    </w:p>
    <w:p w:rsidR="00165F0A" w:rsidRDefault="00165F0A" w:rsidP="00165F0A">
      <w:r>
        <w:t>)partitioned by(datestr string);</w:t>
      </w:r>
    </w:p>
    <w:p w:rsidR="00165F0A" w:rsidRDefault="00165F0A" w:rsidP="00165F0A"/>
    <w:p w:rsidR="00165F0A" w:rsidRDefault="00165F0A" w:rsidP="00165F0A">
      <w:r>
        <w:t>insert into table dw_pvs_refhost_topn_everyhour partition(datestr='20130918')</w:t>
      </w:r>
    </w:p>
    <w:p w:rsidR="00165F0A" w:rsidRDefault="00165F0A" w:rsidP="00165F0A">
      <w:r>
        <w:t>select t.hour,t.od,t.ref_host,t.ref_host_cnts from</w:t>
      </w:r>
    </w:p>
    <w:p w:rsidR="00165F0A" w:rsidRDefault="00165F0A" w:rsidP="00165F0A">
      <w:r>
        <w:t xml:space="preserve"> (select ref_host,ref_host_cnts,concat(month,day,hour) as hour,</w:t>
      </w:r>
    </w:p>
    <w:p w:rsidR="00165F0A" w:rsidRDefault="00165F0A" w:rsidP="00165F0A">
      <w:r>
        <w:t xml:space="preserve">row_number() over (partition by concat(month,day,hour) order by ref_host_cnts desc) as od </w:t>
      </w:r>
    </w:p>
    <w:p w:rsidR="00165F0A" w:rsidRDefault="00165F0A" w:rsidP="00165F0A">
      <w:r>
        <w:t>from dw_pvs_refererhost_everyhour) t where od&lt;=3;</w:t>
      </w:r>
    </w:p>
    <w:p w:rsidR="00165F0A" w:rsidRDefault="00165F0A" w:rsidP="00165F0A"/>
    <w:p w:rsidR="00165F0A" w:rsidRDefault="00165F0A" w:rsidP="00165F0A"/>
    <w:p w:rsidR="00165F0A" w:rsidRDefault="00165F0A" w:rsidP="00165F0A">
      <w:r>
        <w:t>---------------------------------------------------------------------------------------------</w:t>
      </w:r>
    </w:p>
    <w:p w:rsidR="00165F0A" w:rsidRDefault="00165F0A" w:rsidP="00165F0A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人均浏览页数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需求描述：统计今日所有来访者平均请求的页面数。</w:t>
      </w:r>
    </w:p>
    <w:p w:rsidR="00165F0A" w:rsidRDefault="00165F0A" w:rsidP="00165F0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总页面请求数</w:t>
      </w:r>
      <w:r>
        <w:rPr>
          <w:rFonts w:hint="eastAsia"/>
        </w:rPr>
        <w:t>/</w:t>
      </w:r>
      <w:r>
        <w:rPr>
          <w:rFonts w:hint="eastAsia"/>
        </w:rPr>
        <w:t>去重总人数</w:t>
      </w:r>
    </w:p>
    <w:p w:rsidR="00165F0A" w:rsidRDefault="00165F0A" w:rsidP="00165F0A"/>
    <w:p w:rsidR="00165F0A" w:rsidRDefault="00165F0A" w:rsidP="00165F0A">
      <w:r>
        <w:t>drop table dw_avgpv_user_everyday;</w:t>
      </w:r>
    </w:p>
    <w:p w:rsidR="00165F0A" w:rsidRDefault="00165F0A" w:rsidP="00165F0A">
      <w:r>
        <w:t>create table dw_avgpv_user_everyday(</w:t>
      </w:r>
    </w:p>
    <w:p w:rsidR="00165F0A" w:rsidRDefault="00165F0A" w:rsidP="00165F0A">
      <w:r>
        <w:t>day string,</w:t>
      </w:r>
    </w:p>
    <w:p w:rsidR="00165F0A" w:rsidRDefault="00165F0A" w:rsidP="00165F0A">
      <w:r>
        <w:t>avgpv string);</w:t>
      </w:r>
    </w:p>
    <w:p w:rsidR="00165F0A" w:rsidRDefault="00165F0A" w:rsidP="00165F0A"/>
    <w:p w:rsidR="00165F0A" w:rsidRDefault="00165F0A" w:rsidP="00165F0A">
      <w:r>
        <w:t>insert into table dw_avgpv_user_everyday</w:t>
      </w:r>
    </w:p>
    <w:p w:rsidR="00165F0A" w:rsidRDefault="00165F0A" w:rsidP="00165F0A">
      <w:r>
        <w:t xml:space="preserve">select '20130918',sum(b.pvs)/count(b.remote_addr) </w:t>
      </w:r>
    </w:p>
    <w:p w:rsidR="00165F0A" w:rsidRDefault="00165F0A" w:rsidP="00165F0A">
      <w:r>
        <w:lastRenderedPageBreak/>
        <w:t>from</w:t>
      </w:r>
    </w:p>
    <w:p w:rsidR="00165F0A" w:rsidRDefault="00165F0A" w:rsidP="00165F0A">
      <w:r>
        <w:t xml:space="preserve">(select remote_addr,count(1) as pvs from ods_weblog_detail where datestr='20130918' </w:t>
      </w:r>
    </w:p>
    <w:p w:rsidR="00EB37B2" w:rsidRPr="00A52322" w:rsidRDefault="00165F0A" w:rsidP="00165F0A">
      <w:r>
        <w:t>group by remote_addr) b;</w:t>
      </w:r>
    </w:p>
    <w:sectPr w:rsidR="00EB37B2" w:rsidRPr="00A5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08" w:rsidRDefault="00C27A08" w:rsidP="00043A40">
      <w:r>
        <w:separator/>
      </w:r>
    </w:p>
  </w:endnote>
  <w:endnote w:type="continuationSeparator" w:id="0">
    <w:p w:rsidR="00C27A08" w:rsidRDefault="00C27A08" w:rsidP="0004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08" w:rsidRDefault="00C27A08" w:rsidP="00043A40">
      <w:r>
        <w:separator/>
      </w:r>
    </w:p>
  </w:footnote>
  <w:footnote w:type="continuationSeparator" w:id="0">
    <w:p w:rsidR="00C27A08" w:rsidRDefault="00C27A08" w:rsidP="0004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E3E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45E67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BA841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C9A3F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AEA9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48A0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BFA02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90D8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6662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C7AA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B93986"/>
    <w:multiLevelType w:val="hybridMultilevel"/>
    <w:tmpl w:val="A372E322"/>
    <w:lvl w:ilvl="0" w:tplc="D1EC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4A85B46"/>
    <w:multiLevelType w:val="hybridMultilevel"/>
    <w:tmpl w:val="8998F0D0"/>
    <w:lvl w:ilvl="0" w:tplc="E7D43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C65DB"/>
    <w:multiLevelType w:val="hybridMultilevel"/>
    <w:tmpl w:val="F1B2E2B4"/>
    <w:lvl w:ilvl="0" w:tplc="8E10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7C670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08F14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51B6E9D"/>
    <w:multiLevelType w:val="hybridMultilevel"/>
    <w:tmpl w:val="ADCAA16A"/>
    <w:lvl w:ilvl="0" w:tplc="7AC44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E44E9B"/>
    <w:multiLevelType w:val="multilevel"/>
    <w:tmpl w:val="0128A3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0A3391D"/>
    <w:multiLevelType w:val="hybridMultilevel"/>
    <w:tmpl w:val="856849F4"/>
    <w:lvl w:ilvl="0" w:tplc="4C34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4402B"/>
    <w:multiLevelType w:val="hybridMultilevel"/>
    <w:tmpl w:val="D196EDC6"/>
    <w:lvl w:ilvl="0" w:tplc="765C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115EFF"/>
    <w:multiLevelType w:val="hybridMultilevel"/>
    <w:tmpl w:val="FAB470D0"/>
    <w:lvl w:ilvl="0" w:tplc="AD02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8C6F3C"/>
    <w:multiLevelType w:val="hybridMultilevel"/>
    <w:tmpl w:val="B9801B46"/>
    <w:lvl w:ilvl="0" w:tplc="1D74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DF19BF"/>
    <w:multiLevelType w:val="hybridMultilevel"/>
    <w:tmpl w:val="ACACF4C8"/>
    <w:lvl w:ilvl="0" w:tplc="CAC2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6C3222"/>
    <w:multiLevelType w:val="hybridMultilevel"/>
    <w:tmpl w:val="F8A80D5A"/>
    <w:lvl w:ilvl="0" w:tplc="971E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A5EAD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FB00C1"/>
    <w:multiLevelType w:val="multilevel"/>
    <w:tmpl w:val="37B0BD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1641485"/>
    <w:multiLevelType w:val="hybridMultilevel"/>
    <w:tmpl w:val="CC268714"/>
    <w:lvl w:ilvl="0" w:tplc="550637A0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045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77123F8"/>
    <w:multiLevelType w:val="hybridMultilevel"/>
    <w:tmpl w:val="DEE22B48"/>
    <w:lvl w:ilvl="0" w:tplc="82F8F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CE0A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5A3436D"/>
    <w:multiLevelType w:val="hybridMultilevel"/>
    <w:tmpl w:val="0EC878B4"/>
    <w:lvl w:ilvl="0" w:tplc="88046072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F6DB4"/>
    <w:multiLevelType w:val="multilevel"/>
    <w:tmpl w:val="0704A07A"/>
    <w:lvl w:ilvl="0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48F47777"/>
    <w:multiLevelType w:val="hybridMultilevel"/>
    <w:tmpl w:val="AF78435E"/>
    <w:lvl w:ilvl="0" w:tplc="C77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AA30E0"/>
    <w:multiLevelType w:val="hybridMultilevel"/>
    <w:tmpl w:val="18DE58E4"/>
    <w:lvl w:ilvl="0" w:tplc="8DB8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274E8D"/>
    <w:multiLevelType w:val="multilevel"/>
    <w:tmpl w:val="A8203F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4D8B072C"/>
    <w:multiLevelType w:val="hybridMultilevel"/>
    <w:tmpl w:val="8BD62760"/>
    <w:lvl w:ilvl="0" w:tplc="DBC4A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AD2277"/>
    <w:multiLevelType w:val="hybridMultilevel"/>
    <w:tmpl w:val="083E7C12"/>
    <w:lvl w:ilvl="0" w:tplc="B6B25DB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654B4C"/>
    <w:multiLevelType w:val="hybridMultilevel"/>
    <w:tmpl w:val="E11A6230"/>
    <w:lvl w:ilvl="0" w:tplc="660E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995F51"/>
    <w:multiLevelType w:val="hybridMultilevel"/>
    <w:tmpl w:val="D56C344C"/>
    <w:lvl w:ilvl="0" w:tplc="3978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D00BD5"/>
    <w:multiLevelType w:val="hybridMultilevel"/>
    <w:tmpl w:val="A0AED746"/>
    <w:lvl w:ilvl="0" w:tplc="D77E8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B73EEB"/>
    <w:multiLevelType w:val="hybridMultilevel"/>
    <w:tmpl w:val="7432116C"/>
    <w:lvl w:ilvl="0" w:tplc="C06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D50C01"/>
    <w:multiLevelType w:val="hybridMultilevel"/>
    <w:tmpl w:val="4BEE5068"/>
    <w:lvl w:ilvl="0" w:tplc="63EC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992793"/>
    <w:multiLevelType w:val="hybridMultilevel"/>
    <w:tmpl w:val="3A74F3AA"/>
    <w:lvl w:ilvl="0" w:tplc="68A61F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816B15"/>
    <w:multiLevelType w:val="hybridMultilevel"/>
    <w:tmpl w:val="C9F8D294"/>
    <w:lvl w:ilvl="0" w:tplc="9646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41D9A"/>
    <w:multiLevelType w:val="hybridMultilevel"/>
    <w:tmpl w:val="5AEA25D6"/>
    <w:lvl w:ilvl="0" w:tplc="5B263F0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6942B6"/>
    <w:multiLevelType w:val="hybridMultilevel"/>
    <w:tmpl w:val="750843FA"/>
    <w:lvl w:ilvl="0" w:tplc="D4E4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0"/>
  </w:num>
  <w:num w:numId="3">
    <w:abstractNumId w:val="16"/>
  </w:num>
  <w:num w:numId="4">
    <w:abstractNumId w:val="42"/>
  </w:num>
  <w:num w:numId="5">
    <w:abstractNumId w:val="3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4"/>
  </w:num>
  <w:num w:numId="9">
    <w:abstractNumId w:val="13"/>
  </w:num>
  <w:num w:numId="10">
    <w:abstractNumId w:val="29"/>
  </w:num>
  <w:num w:numId="11">
    <w:abstractNumId w:val="27"/>
  </w:num>
  <w:num w:numId="12">
    <w:abstractNumId w:val="24"/>
  </w:num>
  <w:num w:numId="13">
    <w:abstractNumId w:val="28"/>
  </w:num>
  <w:num w:numId="14">
    <w:abstractNumId w:val="25"/>
  </w:num>
  <w:num w:numId="15">
    <w:abstractNumId w:val="32"/>
  </w:num>
  <w:num w:numId="16">
    <w:abstractNumId w:val="37"/>
  </w:num>
  <w:num w:numId="17">
    <w:abstractNumId w:val="17"/>
  </w:num>
  <w:num w:numId="18">
    <w:abstractNumId w:val="15"/>
  </w:num>
  <w:num w:numId="19">
    <w:abstractNumId w:val="33"/>
  </w:num>
  <w:num w:numId="20">
    <w:abstractNumId w:val="2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41"/>
  </w:num>
  <w:num w:numId="34">
    <w:abstractNumId w:val="39"/>
  </w:num>
  <w:num w:numId="35">
    <w:abstractNumId w:val="43"/>
  </w:num>
  <w:num w:numId="36">
    <w:abstractNumId w:val="30"/>
  </w:num>
  <w:num w:numId="37">
    <w:abstractNumId w:val="38"/>
  </w:num>
  <w:num w:numId="38">
    <w:abstractNumId w:val="19"/>
  </w:num>
  <w:num w:numId="39">
    <w:abstractNumId w:val="26"/>
  </w:num>
  <w:num w:numId="40">
    <w:abstractNumId w:val="18"/>
  </w:num>
  <w:num w:numId="41">
    <w:abstractNumId w:val="12"/>
  </w:num>
  <w:num w:numId="42">
    <w:abstractNumId w:val="31"/>
  </w:num>
  <w:num w:numId="43">
    <w:abstractNumId w:val="21"/>
  </w:num>
  <w:num w:numId="44">
    <w:abstractNumId w:val="35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0A"/>
    <w:rsid w:val="00007155"/>
    <w:rsid w:val="00036A50"/>
    <w:rsid w:val="0004135C"/>
    <w:rsid w:val="00043A40"/>
    <w:rsid w:val="00061BED"/>
    <w:rsid w:val="00097263"/>
    <w:rsid w:val="000B3E05"/>
    <w:rsid w:val="000E30FF"/>
    <w:rsid w:val="000F20B1"/>
    <w:rsid w:val="0011717E"/>
    <w:rsid w:val="001559F2"/>
    <w:rsid w:val="00165F0A"/>
    <w:rsid w:val="00171CAE"/>
    <w:rsid w:val="00194246"/>
    <w:rsid w:val="001A281F"/>
    <w:rsid w:val="001E5F85"/>
    <w:rsid w:val="001F0878"/>
    <w:rsid w:val="00203D69"/>
    <w:rsid w:val="00207446"/>
    <w:rsid w:val="00223586"/>
    <w:rsid w:val="00242842"/>
    <w:rsid w:val="002825DC"/>
    <w:rsid w:val="002D0440"/>
    <w:rsid w:val="002E13D7"/>
    <w:rsid w:val="00304E99"/>
    <w:rsid w:val="00345544"/>
    <w:rsid w:val="00374363"/>
    <w:rsid w:val="003762F9"/>
    <w:rsid w:val="00380F6C"/>
    <w:rsid w:val="003B00E5"/>
    <w:rsid w:val="003F16C2"/>
    <w:rsid w:val="0040353E"/>
    <w:rsid w:val="00403F8B"/>
    <w:rsid w:val="004149AD"/>
    <w:rsid w:val="00470FF1"/>
    <w:rsid w:val="0048124F"/>
    <w:rsid w:val="00494BC1"/>
    <w:rsid w:val="004A45FB"/>
    <w:rsid w:val="004D4A87"/>
    <w:rsid w:val="004E6474"/>
    <w:rsid w:val="004F4BB7"/>
    <w:rsid w:val="00571FFB"/>
    <w:rsid w:val="00573A19"/>
    <w:rsid w:val="00591E41"/>
    <w:rsid w:val="005C2242"/>
    <w:rsid w:val="005E33C2"/>
    <w:rsid w:val="00613674"/>
    <w:rsid w:val="006D5A26"/>
    <w:rsid w:val="00701663"/>
    <w:rsid w:val="0077431C"/>
    <w:rsid w:val="00814A26"/>
    <w:rsid w:val="008315DE"/>
    <w:rsid w:val="00862B19"/>
    <w:rsid w:val="00897B77"/>
    <w:rsid w:val="008B6B39"/>
    <w:rsid w:val="008D355C"/>
    <w:rsid w:val="008F20E1"/>
    <w:rsid w:val="00973578"/>
    <w:rsid w:val="009B152E"/>
    <w:rsid w:val="009E337C"/>
    <w:rsid w:val="00A52322"/>
    <w:rsid w:val="00A610DB"/>
    <w:rsid w:val="00A927FC"/>
    <w:rsid w:val="00AA4D59"/>
    <w:rsid w:val="00AC15BD"/>
    <w:rsid w:val="00AF7A64"/>
    <w:rsid w:val="00B43F12"/>
    <w:rsid w:val="00B475B2"/>
    <w:rsid w:val="00BF0EE0"/>
    <w:rsid w:val="00C27A08"/>
    <w:rsid w:val="00C333D5"/>
    <w:rsid w:val="00C41E96"/>
    <w:rsid w:val="00C47C60"/>
    <w:rsid w:val="00C85042"/>
    <w:rsid w:val="00C95D2C"/>
    <w:rsid w:val="00CB048A"/>
    <w:rsid w:val="00CC37F1"/>
    <w:rsid w:val="00D33C6F"/>
    <w:rsid w:val="00D56598"/>
    <w:rsid w:val="00DD59A2"/>
    <w:rsid w:val="00E07C2E"/>
    <w:rsid w:val="00E14A2E"/>
    <w:rsid w:val="00EB37B2"/>
    <w:rsid w:val="00EB6E64"/>
    <w:rsid w:val="00EC7425"/>
    <w:rsid w:val="00ED320F"/>
    <w:rsid w:val="00FB489E"/>
    <w:rsid w:val="00FC1EC1"/>
    <w:rsid w:val="00FD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1C66D-2F6F-4742-B957-E946FDD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CA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4135C"/>
    <w:pPr>
      <w:numPr>
        <w:numId w:val="15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C"/>
    <w:pPr>
      <w:numPr>
        <w:ilvl w:val="1"/>
        <w:numId w:val="15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C"/>
    <w:pPr>
      <w:numPr>
        <w:ilvl w:val="2"/>
        <w:numId w:val="1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C"/>
    <w:pPr>
      <w:numPr>
        <w:ilvl w:val="3"/>
        <w:numId w:val="15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3C6F"/>
    <w:pPr>
      <w:numPr>
        <w:ilvl w:val="4"/>
        <w:numId w:val="15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3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2C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5D2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3D69"/>
    <w:rPr>
      <w:b/>
      <w:bCs/>
      <w:sz w:val="28"/>
      <w:szCs w:val="28"/>
    </w:rPr>
  </w:style>
  <w:style w:type="paragraph" w:styleId="a3">
    <w:name w:val="List Paragraph"/>
    <w:basedOn w:val="a"/>
    <w:uiPriority w:val="34"/>
    <w:rsid w:val="00ED320F"/>
    <w:pPr>
      <w:ind w:firstLineChars="200" w:firstLine="420"/>
    </w:pPr>
  </w:style>
  <w:style w:type="paragraph" w:styleId="a4">
    <w:name w:val="No Spacing"/>
    <w:aliases w:val="代码"/>
    <w:link w:val="Char"/>
    <w:uiPriority w:val="1"/>
    <w:qFormat/>
    <w:rsid w:val="0070166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360" w:lineRule="exact"/>
      <w:jc w:val="both"/>
    </w:pPr>
    <w:rPr>
      <w:sz w:val="24"/>
    </w:rPr>
  </w:style>
  <w:style w:type="paragraph" w:styleId="a5">
    <w:name w:val="header"/>
    <w:basedOn w:val="a"/>
    <w:link w:val="Char0"/>
    <w:uiPriority w:val="99"/>
    <w:unhideWhenUsed/>
    <w:rsid w:val="0004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3A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3A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0413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4135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413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4135C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59"/>
    <w:qFormat/>
    <w:rsid w:val="00A610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B048A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a8">
    <w:name w:val="表格样式"/>
    <w:basedOn w:val="a1"/>
    <w:uiPriority w:val="99"/>
    <w:rsid w:val="00CB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10" w:color="auto" w:fill="auto"/>
    </w:tcPr>
  </w:style>
  <w:style w:type="paragraph" w:customStyle="1" w:styleId="10">
    <w:name w:val="样式1"/>
    <w:basedOn w:val="a4"/>
    <w:link w:val="1Char0"/>
    <w:rsid w:val="00CB048A"/>
  </w:style>
  <w:style w:type="character" w:styleId="HTML">
    <w:name w:val="HTML Code"/>
    <w:basedOn w:val="a0"/>
    <w:uiPriority w:val="99"/>
    <w:unhideWhenUsed/>
    <w:rsid w:val="00CB048A"/>
    <w:rPr>
      <w:rFonts w:ascii="Courier New" w:hAnsi="Courier New" w:cs="Courier New"/>
      <w:sz w:val="20"/>
      <w:szCs w:val="20"/>
    </w:rPr>
  </w:style>
  <w:style w:type="character" w:customStyle="1" w:styleId="Char">
    <w:name w:val="无间隔 Char"/>
    <w:aliases w:val="代码 Char"/>
    <w:basedOn w:val="a0"/>
    <w:link w:val="a4"/>
    <w:uiPriority w:val="1"/>
    <w:rsid w:val="00CB048A"/>
    <w:rPr>
      <w:sz w:val="24"/>
      <w:shd w:val="clear" w:color="auto" w:fill="E7E6E6" w:themeFill="background2"/>
    </w:rPr>
  </w:style>
  <w:style w:type="character" w:customStyle="1" w:styleId="1Char0">
    <w:name w:val="样式1 Char"/>
    <w:basedOn w:val="Char"/>
    <w:link w:val="10"/>
    <w:rsid w:val="00CB048A"/>
    <w:rPr>
      <w:sz w:val="24"/>
      <w:shd w:val="clear" w:color="auto" w:fill="E7E6E6" w:themeFill="background2"/>
    </w:rPr>
  </w:style>
  <w:style w:type="table" w:customStyle="1" w:styleId="20">
    <w:name w:val="样式2"/>
    <w:basedOn w:val="a1"/>
    <w:uiPriority w:val="99"/>
    <w:rsid w:val="00171C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样式3"/>
    <w:basedOn w:val="a"/>
    <w:link w:val="3Char0"/>
    <w:rsid w:val="00171CAE"/>
  </w:style>
  <w:style w:type="character" w:customStyle="1" w:styleId="3Char0">
    <w:name w:val="样式3 Char"/>
    <w:basedOn w:val="a0"/>
    <w:link w:val="30"/>
    <w:rsid w:val="00171CAE"/>
  </w:style>
  <w:style w:type="paragraph" w:styleId="a9">
    <w:name w:val="Title"/>
    <w:basedOn w:val="a"/>
    <w:next w:val="a"/>
    <w:link w:val="Char2"/>
    <w:uiPriority w:val="10"/>
    <w:qFormat/>
    <w:rsid w:val="00194246"/>
    <w:pPr>
      <w:spacing w:before="240" w:after="6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9"/>
    <w:uiPriority w:val="10"/>
    <w:rsid w:val="00194246"/>
    <w:rPr>
      <w:rFonts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Template\&#20070;&#20889;&#35268;&#33539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161E-9D15-4BDD-812A-A0DA5005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书写规范模板.dotx</Template>
  <TotalTime>10</TotalTime>
  <Pages>5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2018-11-02T13:07:00Z</dcterms:created>
  <dcterms:modified xsi:type="dcterms:W3CDTF">2018-11-02T13:17:00Z</dcterms:modified>
</cp:coreProperties>
</file>