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6C" w:rsidRDefault="008D466C" w:rsidP="008D466C">
      <w:pPr>
        <w:pStyle w:val="a9"/>
        <w:rPr>
          <w:rFonts w:hint="eastAsia"/>
        </w:rPr>
      </w:pPr>
      <w:r>
        <w:t>漏斗模型</w:t>
      </w:r>
      <w:r>
        <w:rPr>
          <w:rFonts w:hint="eastAsia"/>
        </w:rPr>
        <w:t>（路径转化）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归总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业务分析</w:t>
      </w:r>
    </w:p>
    <w:p w:rsidR="008D466C" w:rsidRDefault="008D466C" w:rsidP="008D466C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每一步相对于上一步的转化率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要得到一列是一步</w:t>
      </w:r>
      <w:r>
        <w:rPr>
          <w:rFonts w:hint="eastAsia"/>
        </w:rPr>
        <w:t>,</w:t>
      </w:r>
      <w:r>
        <w:rPr>
          <w:rFonts w:hint="eastAsia"/>
        </w:rPr>
        <w:t>另一列是上一步这样就好说了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每一步相对于第一步的转化率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要的到第一步</w:t>
      </w:r>
      <w:r>
        <w:rPr>
          <w:rFonts w:hint="eastAsia"/>
        </w:rPr>
        <w:t>,</w:t>
      </w:r>
      <w:r>
        <w:rPr>
          <w:rFonts w:hint="eastAsia"/>
        </w:rPr>
        <w:t>对应的是其他的步骤就好了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求两个指标：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第一个指标：每一步相对于第一步的转化率</w:t>
      </w:r>
    </w:p>
    <w:p w:rsidR="008D466C" w:rsidRPr="008D466C" w:rsidRDefault="008D466C" w:rsidP="008D466C">
      <w:pPr>
        <w:rPr>
          <w:rFonts w:hint="eastAsia"/>
          <w:color w:val="FF0000"/>
        </w:rPr>
      </w:pPr>
      <w:r w:rsidRPr="008D466C">
        <w:rPr>
          <w:rFonts w:hint="eastAsia"/>
          <w:color w:val="FF0000"/>
        </w:rPr>
        <w:tab/>
        <w:t xml:space="preserve">   -- </w:t>
      </w:r>
      <w:r w:rsidRPr="008D466C">
        <w:rPr>
          <w:rFonts w:hint="eastAsia"/>
          <w:color w:val="FF0000"/>
        </w:rPr>
        <w:t>先把每一步的访问的人数求出</w:t>
      </w:r>
    </w:p>
    <w:p w:rsidR="008D466C" w:rsidRPr="008D466C" w:rsidRDefault="008D466C" w:rsidP="008D466C">
      <w:pPr>
        <w:rPr>
          <w:rFonts w:hint="eastAsia"/>
          <w:color w:val="FF0000"/>
        </w:rPr>
      </w:pPr>
      <w:r w:rsidRPr="008D466C">
        <w:rPr>
          <w:rFonts w:hint="eastAsia"/>
          <w:color w:val="FF0000"/>
        </w:rPr>
        <w:tab/>
        <w:t xml:space="preserve">   -- </w:t>
      </w:r>
      <w:r w:rsidRPr="008D466C">
        <w:rPr>
          <w:rFonts w:hint="eastAsia"/>
          <w:color w:val="FF0000"/>
        </w:rPr>
        <w:t>自关联自己</w:t>
      </w:r>
      <w:r w:rsidRPr="008D466C">
        <w:rPr>
          <w:rFonts w:hint="eastAsia"/>
          <w:color w:val="FF0000"/>
        </w:rPr>
        <w:t>,</w:t>
      </w:r>
      <w:r w:rsidRPr="008D466C">
        <w:rPr>
          <w:rFonts w:hint="eastAsia"/>
          <w:color w:val="FF0000"/>
        </w:rPr>
        <w:t>求出数据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第二个指标：每一步相对于上一步的转化率</w:t>
      </w:r>
    </w:p>
    <w:p w:rsidR="008D466C" w:rsidRDefault="008D466C" w:rsidP="008D466C"/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使用模型生成的数据，可以满足我们的转化率的求取</w:t>
      </w:r>
    </w:p>
    <w:p w:rsidR="008D466C" w:rsidRDefault="008D466C" w:rsidP="008D466C">
      <w:r>
        <w:t>load data inpath '/weblog/clickstream/pageviews/click-part-r-00000' overwrite into table ods_click_pageviews partition(datestr='20130920');</w:t>
      </w:r>
    </w:p>
    <w:p w:rsidR="008D466C" w:rsidRDefault="008D466C" w:rsidP="008D466C"/>
    <w:p w:rsidR="008D466C" w:rsidRDefault="008D466C" w:rsidP="008D466C">
      <w:r>
        <w:t>----------------------------------------------------------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---1</w:t>
      </w:r>
      <w:r>
        <w:rPr>
          <w:rFonts w:hint="eastAsia"/>
        </w:rPr>
        <w:t>、查询每一个步骤的总访问人数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-- 1.1</w:t>
      </w:r>
      <w:r>
        <w:rPr>
          <w:rFonts w:hint="eastAsia"/>
        </w:rPr>
        <w:t>根据下面给出的具体的步骤</w:t>
      </w:r>
      <w:r>
        <w:rPr>
          <w:rFonts w:hint="eastAsia"/>
        </w:rPr>
        <w:t>,</w:t>
      </w:r>
      <w:r>
        <w:rPr>
          <w:rFonts w:hint="eastAsia"/>
        </w:rPr>
        <w:t>找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、</w:t>
      </w:r>
      <w:r>
        <w:rPr>
          <w:rFonts w:hint="eastAsia"/>
        </w:rPr>
        <w:t xml:space="preserve">  /item                     1000          </w:t>
      </w:r>
      <w:r>
        <w:rPr>
          <w:rFonts w:hint="eastAsia"/>
        </w:rPr>
        <w:t>相对上一步</w:t>
      </w:r>
      <w:r>
        <w:rPr>
          <w:rFonts w:hint="eastAsia"/>
        </w:rPr>
        <w:t xml:space="preserve">        </w:t>
      </w:r>
      <w:r>
        <w:rPr>
          <w:rFonts w:hint="eastAsia"/>
        </w:rPr>
        <w:t>相对第一步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、</w:t>
      </w:r>
      <w:r>
        <w:rPr>
          <w:rFonts w:hint="eastAsia"/>
        </w:rPr>
        <w:t xml:space="preserve">  /category                 800             0.8              0.8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、</w:t>
      </w:r>
      <w:r>
        <w:rPr>
          <w:rFonts w:hint="eastAsia"/>
        </w:rPr>
        <w:t xml:space="preserve">  /index                    500             0.625            0.5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、</w:t>
      </w:r>
      <w:r>
        <w:rPr>
          <w:rFonts w:hint="eastAsia"/>
        </w:rPr>
        <w:t xml:space="preserve">  /order                    100             0.2              0.1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</w:p>
    <w:p w:rsidR="008D466C" w:rsidRDefault="008D466C" w:rsidP="008D466C">
      <w:r>
        <w:t xml:space="preserve">create table dw_oute_numbs as </w:t>
      </w:r>
    </w:p>
    <w:p w:rsidR="008D466C" w:rsidRDefault="008D466C" w:rsidP="008D466C">
      <w:r>
        <w:t xml:space="preserve">select 'step1' as step,count(distinct remote_addr)  as numbs from ods_weblog_origin </w:t>
      </w:r>
    </w:p>
    <w:p w:rsidR="008D466C" w:rsidRDefault="008D466C" w:rsidP="008D466C">
      <w:r>
        <w:t xml:space="preserve">where datestr='20130920' </w:t>
      </w:r>
    </w:p>
    <w:p w:rsidR="008D466C" w:rsidRDefault="008D466C" w:rsidP="008D466C">
      <w:r>
        <w:t>and request like '/item%'</w:t>
      </w:r>
    </w:p>
    <w:p w:rsidR="008D466C" w:rsidRDefault="008D466C" w:rsidP="008D466C">
      <w:r>
        <w:t>union all</w:t>
      </w:r>
    </w:p>
    <w:p w:rsidR="008D466C" w:rsidRDefault="008D466C" w:rsidP="008D466C">
      <w:r>
        <w:t xml:space="preserve">select 'step2' as step,count(distinct remote_addr)  as numbs from ods_weblog_origin </w:t>
      </w:r>
    </w:p>
    <w:p w:rsidR="008D466C" w:rsidRDefault="008D466C" w:rsidP="008D466C">
      <w:r>
        <w:t xml:space="preserve">where datestr='20130920' </w:t>
      </w:r>
    </w:p>
    <w:p w:rsidR="008D466C" w:rsidRDefault="008D466C" w:rsidP="008D466C">
      <w:r>
        <w:t>and request like '/category%'</w:t>
      </w:r>
    </w:p>
    <w:p w:rsidR="008D466C" w:rsidRDefault="008D466C" w:rsidP="008D466C">
      <w:r>
        <w:t>union all</w:t>
      </w:r>
    </w:p>
    <w:p w:rsidR="008D466C" w:rsidRDefault="008D466C" w:rsidP="008D466C">
      <w:r>
        <w:t>select 'step3' as step,count(distinct remote_addr)  as numbs from ods_weblog_origin where datestr='20130920' and request like '/order%'</w:t>
      </w:r>
    </w:p>
    <w:p w:rsidR="008D466C" w:rsidRDefault="008D466C" w:rsidP="008D466C">
      <w:r>
        <w:lastRenderedPageBreak/>
        <w:t>union all</w:t>
      </w:r>
    </w:p>
    <w:p w:rsidR="008D466C" w:rsidRDefault="008D466C" w:rsidP="008D466C">
      <w:r>
        <w:t>select 'step4' as step,count(distinct remote_addr)  as numbs from ods_weblog_origin where datestr='20130920' and request like '%index%';</w:t>
      </w:r>
    </w:p>
    <w:p w:rsidR="008D466C" w:rsidRDefault="008D466C" w:rsidP="008D466C"/>
    <w:p w:rsidR="008D466C" w:rsidRDefault="008D466C" w:rsidP="008D466C"/>
    <w:p w:rsidR="008D466C" w:rsidRDefault="008D466C" w:rsidP="008D466C">
      <w:r>
        <w:t>+---------------------+----------------------+--+</w:t>
      </w:r>
    </w:p>
    <w:p w:rsidR="008D466C" w:rsidRDefault="008D466C" w:rsidP="008D466C">
      <w:r>
        <w:t>| dw_oute_numbs.step  | dw_oute_numbs.numbs  |</w:t>
      </w:r>
    </w:p>
    <w:p w:rsidR="008D466C" w:rsidRDefault="008D466C" w:rsidP="008D466C">
      <w:r>
        <w:t>+---------------------+----------------------+--+</w:t>
      </w:r>
    </w:p>
    <w:p w:rsidR="008D466C" w:rsidRDefault="008D466C" w:rsidP="008D466C">
      <w:r>
        <w:t>| step1               | 1029                 |</w:t>
      </w:r>
    </w:p>
    <w:p w:rsidR="008D466C" w:rsidRDefault="008D466C" w:rsidP="008D466C">
      <w:r>
        <w:t>| step2               | 1029                 |</w:t>
      </w:r>
    </w:p>
    <w:p w:rsidR="008D466C" w:rsidRDefault="008D466C" w:rsidP="008D466C">
      <w:r>
        <w:t>| step3               | 1028                 |</w:t>
      </w:r>
    </w:p>
    <w:p w:rsidR="008D466C" w:rsidRDefault="008D466C" w:rsidP="008D466C">
      <w:r>
        <w:t>| step4               | 1018                 |</w:t>
      </w:r>
    </w:p>
    <w:p w:rsidR="008D466C" w:rsidRDefault="008D466C" w:rsidP="008D466C">
      <w:r>
        <w:t>+---------------------+----------------------+--+</w:t>
      </w:r>
    </w:p>
    <w:p w:rsidR="008D466C" w:rsidRDefault="008D466C" w:rsidP="008D466C"/>
    <w:p w:rsidR="008D466C" w:rsidRDefault="008D466C" w:rsidP="008D466C"/>
    <w:p w:rsidR="008D466C" w:rsidRDefault="008D466C" w:rsidP="008D466C"/>
    <w:p w:rsidR="008D466C" w:rsidRDefault="008D466C" w:rsidP="008D466C"/>
    <w:p w:rsidR="008D466C" w:rsidRDefault="008D466C" w:rsidP="008D466C"/>
    <w:p w:rsidR="008D466C" w:rsidRDefault="008D466C" w:rsidP="008D466C">
      <w:r>
        <w:t>----------------------------------------------------------------------------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--2</w:t>
      </w:r>
      <w:r>
        <w:rPr>
          <w:rFonts w:hint="eastAsia"/>
        </w:rPr>
        <w:t>、查询每一步骤相对于路径起点人数的比例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级联查询，自己跟自己</w:t>
      </w:r>
      <w:r>
        <w:rPr>
          <w:rFonts w:hint="eastAsia"/>
        </w:rPr>
        <w:t>join</w:t>
      </w:r>
    </w:p>
    <w:p w:rsidR="008D466C" w:rsidRDefault="008D466C" w:rsidP="008D466C"/>
    <w:p w:rsidR="008D466C" w:rsidRDefault="008D466C" w:rsidP="008D466C">
      <w:r>
        <w:t xml:space="preserve">select rn.step as rnstep,rn.numbs as rnnumbs,rr.step as rrstep,rr.numbs as rrnumbs  </w:t>
      </w:r>
    </w:p>
    <w:p w:rsidR="008D466C" w:rsidRDefault="008D466C" w:rsidP="008D466C">
      <w:r>
        <w:t>from dw_oute_numbs rn</w:t>
      </w:r>
    </w:p>
    <w:p w:rsidR="008D466C" w:rsidRDefault="008D466C" w:rsidP="008D466C">
      <w:r>
        <w:t xml:space="preserve">inner join </w:t>
      </w:r>
    </w:p>
    <w:p w:rsidR="008D466C" w:rsidRDefault="008D466C" w:rsidP="008D466C">
      <w:r>
        <w:t>dw_oute_numbs rr;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自我实现</w:t>
      </w:r>
      <w:r>
        <w:rPr>
          <w:rFonts w:hint="eastAsia"/>
        </w:rPr>
        <w:t xml:space="preserve"> : </w:t>
      </w:r>
      <w:r>
        <w:rPr>
          <w:rFonts w:hint="eastAsia"/>
        </w:rPr>
        <w:t>每一步相对于第一步的转化率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 1. </w:t>
      </w:r>
      <w:r>
        <w:rPr>
          <w:rFonts w:hint="eastAsia"/>
        </w:rPr>
        <w:t>自</w:t>
      </w:r>
      <w:r>
        <w:rPr>
          <w:rFonts w:hint="eastAsia"/>
        </w:rPr>
        <w:t>join</w:t>
      </w:r>
      <w:r>
        <w:rPr>
          <w:rFonts w:hint="eastAsia"/>
        </w:rPr>
        <w:t>后结果如下图所示：</w:t>
      </w:r>
    </w:p>
    <w:p w:rsidR="008D466C" w:rsidRDefault="008D466C" w:rsidP="008D466C">
      <w:r>
        <w:t>SELECT a.step aa,a.numbs an, b.step bs, b.numbs bn</w:t>
      </w:r>
    </w:p>
    <w:p w:rsidR="008D466C" w:rsidRDefault="008D466C" w:rsidP="008D466C">
      <w:r>
        <w:t>FROM dw_oute_numbs  a</w:t>
      </w:r>
    </w:p>
    <w:p w:rsidR="008D466C" w:rsidRDefault="008D466C" w:rsidP="008D466C">
      <w:r>
        <w:t>INNER JOIN</w:t>
      </w:r>
    </w:p>
    <w:p w:rsidR="008D466C" w:rsidRDefault="008D466C" w:rsidP="008D466C">
      <w:r>
        <w:t>dw_oute_numbs b</w:t>
      </w:r>
    </w:p>
    <w:p w:rsidR="008D466C" w:rsidRDefault="008D466C" w:rsidP="008D466C">
      <w:r>
        <w:t>+--------+-------+--------+-------+--+</w:t>
      </w:r>
    </w:p>
    <w:p w:rsidR="008D466C" w:rsidRDefault="008D466C" w:rsidP="008D466C">
      <w:r>
        <w:t>|   aa   |  an   |   bs   |  bn   |</w:t>
      </w:r>
    </w:p>
    <w:p w:rsidR="008D466C" w:rsidRDefault="008D466C" w:rsidP="008D466C">
      <w:r>
        <w:t>+--------+-------+--------+-------+--+</w:t>
      </w:r>
    </w:p>
    <w:p w:rsidR="008D466C" w:rsidRDefault="008D466C" w:rsidP="008D466C">
      <w:r>
        <w:t>| step1  | 1029  | step1  | 1029  |</w:t>
      </w:r>
    </w:p>
    <w:p w:rsidR="008D466C" w:rsidRDefault="008D466C" w:rsidP="008D466C">
      <w:r>
        <w:t>| step2  | 1029  | step1  | 1029  |</w:t>
      </w:r>
    </w:p>
    <w:p w:rsidR="008D466C" w:rsidRDefault="008D466C" w:rsidP="008D466C">
      <w:r>
        <w:t>| step3  | 1028  | step1  | 1029  |</w:t>
      </w:r>
    </w:p>
    <w:p w:rsidR="008D466C" w:rsidRDefault="008D466C" w:rsidP="008D466C">
      <w:r>
        <w:t>| step4  | 1018  | step1  | 1029  |</w:t>
      </w:r>
    </w:p>
    <w:p w:rsidR="008D466C" w:rsidRDefault="008D466C" w:rsidP="008D466C">
      <w:r>
        <w:t>| step1  | 1029  | step2  | 1029  |</w:t>
      </w:r>
    </w:p>
    <w:p w:rsidR="008D466C" w:rsidRDefault="008D466C" w:rsidP="008D466C">
      <w:r>
        <w:t>| step2  | 1029  | step2  | 1029  |</w:t>
      </w:r>
    </w:p>
    <w:p w:rsidR="008D466C" w:rsidRDefault="008D466C" w:rsidP="008D466C">
      <w:r>
        <w:t>| step3  | 1028  | step2  | 1029  |</w:t>
      </w:r>
    </w:p>
    <w:p w:rsidR="008D466C" w:rsidRDefault="008D466C" w:rsidP="008D466C">
      <w:r>
        <w:t>| step4  | 1018  | step2  | 1029  |</w:t>
      </w:r>
    </w:p>
    <w:p w:rsidR="008D466C" w:rsidRDefault="008D466C" w:rsidP="008D466C">
      <w:r>
        <w:lastRenderedPageBreak/>
        <w:t>| step1  | 1029  | step3  | 1028  |</w:t>
      </w:r>
    </w:p>
    <w:p w:rsidR="008D466C" w:rsidRDefault="008D466C" w:rsidP="008D466C">
      <w:r>
        <w:t>| step2  | 1029  | step3  | 1028  |</w:t>
      </w:r>
    </w:p>
    <w:p w:rsidR="008D466C" w:rsidRDefault="008D466C" w:rsidP="008D466C">
      <w:r>
        <w:t>| step3  | 1028  | step3  | 1028  |</w:t>
      </w:r>
    </w:p>
    <w:p w:rsidR="008D466C" w:rsidRDefault="008D466C" w:rsidP="008D466C">
      <w:r>
        <w:t>| step4  | 1018  | step3  | 1028  |</w:t>
      </w:r>
    </w:p>
    <w:p w:rsidR="008D466C" w:rsidRDefault="008D466C" w:rsidP="008D466C">
      <w:r>
        <w:t>| step1  | 1029  | step4  | 1018  |</w:t>
      </w:r>
    </w:p>
    <w:p w:rsidR="008D466C" w:rsidRDefault="008D466C" w:rsidP="008D466C">
      <w:r>
        <w:t>| step2  | 1029  | step4  | 1018  |</w:t>
      </w:r>
    </w:p>
    <w:p w:rsidR="008D466C" w:rsidRDefault="008D466C" w:rsidP="008D466C">
      <w:r>
        <w:t>| step3  | 1028  | step4  | 1018  |</w:t>
      </w:r>
    </w:p>
    <w:p w:rsidR="008D466C" w:rsidRDefault="008D466C" w:rsidP="008D466C">
      <w:r>
        <w:t>| step4  | 1018  | step4  | 1018  |</w:t>
      </w:r>
    </w:p>
    <w:p w:rsidR="008D466C" w:rsidRDefault="008D466C" w:rsidP="008D466C">
      <w:r>
        <w:t>+--------+-------+--------+-------+--+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自我实现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-- 2. </w:t>
      </w:r>
      <w:r>
        <w:rPr>
          <w:rFonts w:hint="eastAsia"/>
        </w:rPr>
        <w:t>通过观察我们如果能在同一张表中取到上图中如下的数据就好办了</w:t>
      </w:r>
    </w:p>
    <w:p w:rsidR="008D466C" w:rsidRDefault="008D466C" w:rsidP="008D466C">
      <w:r>
        <w:t>+--------+-------+--------+-------+--+</w:t>
      </w:r>
    </w:p>
    <w:p w:rsidR="008D466C" w:rsidRDefault="008D466C" w:rsidP="008D466C">
      <w:r>
        <w:t>|   aa   |  an   |   bs   |  bn   |</w:t>
      </w:r>
    </w:p>
    <w:p w:rsidR="008D466C" w:rsidRDefault="008D466C" w:rsidP="008D466C">
      <w:r>
        <w:t>+--------+-------+--------+-------+--+</w:t>
      </w:r>
    </w:p>
    <w:p w:rsidR="008D466C" w:rsidRDefault="008D466C" w:rsidP="008D466C">
      <w:r>
        <w:t>| step1  | 1029  | step1  | 1029  |</w:t>
      </w:r>
    </w:p>
    <w:p w:rsidR="008D466C" w:rsidRDefault="008D466C" w:rsidP="008D466C">
      <w:r>
        <w:t>| step2  | 1029  | step1  | 1029  |</w:t>
      </w:r>
    </w:p>
    <w:p w:rsidR="008D466C" w:rsidRDefault="008D466C" w:rsidP="008D466C">
      <w:r>
        <w:t>| step3  | 1028  | step1  | 1029  |</w:t>
      </w:r>
    </w:p>
    <w:p w:rsidR="008D466C" w:rsidRDefault="008D466C" w:rsidP="008D466C">
      <w:r>
        <w:t>| step4  | 1018  | step1  | 1029  |</w:t>
      </w:r>
    </w:p>
    <w:p w:rsidR="008D466C" w:rsidRDefault="008D466C" w:rsidP="008D466C"/>
    <w:p w:rsidR="008D466C" w:rsidRDefault="008D466C" w:rsidP="008D466C"/>
    <w:p w:rsidR="008D466C" w:rsidRDefault="008D466C" w:rsidP="008D466C">
      <w:r>
        <w:t xml:space="preserve">select tempTab.rnnumbs/tempTab.rrnumbs </w:t>
      </w:r>
    </w:p>
    <w:p w:rsidR="008D466C" w:rsidRDefault="008D466C" w:rsidP="008D466C">
      <w:r>
        <w:t>from (</w:t>
      </w:r>
    </w:p>
    <w:p w:rsidR="008D466C" w:rsidRDefault="008D466C" w:rsidP="008D466C">
      <w:r>
        <w:t xml:space="preserve">select rn.step as rnstep,rn.numbs as rnnumbs,rr.step as rrstep,rr.numbs as rrnumbs  </w:t>
      </w:r>
    </w:p>
    <w:p w:rsidR="008D466C" w:rsidRDefault="008D466C" w:rsidP="008D466C">
      <w:r>
        <w:t>from dw_oute_numbs rn</w:t>
      </w:r>
    </w:p>
    <w:p w:rsidR="008D466C" w:rsidRDefault="008D466C" w:rsidP="008D466C">
      <w:r>
        <w:t xml:space="preserve">inner join </w:t>
      </w:r>
    </w:p>
    <w:p w:rsidR="008D466C" w:rsidRDefault="008D466C" w:rsidP="008D466C">
      <w:r>
        <w:t>dw_oute_numbs rr where rr.step = 'step1'</w:t>
      </w:r>
    </w:p>
    <w:p w:rsidR="008D466C" w:rsidRDefault="008D466C" w:rsidP="008D466C">
      <w:r>
        <w:t>) tempTab;</w:t>
      </w:r>
    </w:p>
    <w:p w:rsidR="008D466C" w:rsidRDefault="008D466C" w:rsidP="008D466C"/>
    <w:p w:rsidR="008D466C" w:rsidRDefault="008D466C" w:rsidP="008D466C"/>
    <w:p w:rsidR="008D466C" w:rsidRDefault="008D466C" w:rsidP="008D466C">
      <w:r>
        <w:t>+---------+----------+---------+----------+--+</w:t>
      </w:r>
    </w:p>
    <w:p w:rsidR="008D466C" w:rsidRDefault="008D466C" w:rsidP="008D466C">
      <w:r>
        <w:t>| rnstep  | rnnumbs  | rrstep  | rrnumbs  |</w:t>
      </w:r>
    </w:p>
    <w:p w:rsidR="008D466C" w:rsidRDefault="008D466C" w:rsidP="008D466C">
      <w:r>
        <w:t>+---------+----------+---------+----------+--+</w:t>
      </w:r>
    </w:p>
    <w:p w:rsidR="008D466C" w:rsidRDefault="008D466C" w:rsidP="008D466C">
      <w:r>
        <w:t>| step1   | 1029     | step1   | 1029     |</w:t>
      </w:r>
    </w:p>
    <w:p w:rsidR="008D466C" w:rsidRDefault="008D466C" w:rsidP="008D466C">
      <w:r>
        <w:t>| step2   | 1029     | step1   | 1029     |</w:t>
      </w:r>
    </w:p>
    <w:p w:rsidR="008D466C" w:rsidRDefault="008D466C" w:rsidP="008D466C">
      <w:r>
        <w:t>| step3   | 1028     | step1   | 1029     |</w:t>
      </w:r>
    </w:p>
    <w:p w:rsidR="008D466C" w:rsidRDefault="008D466C" w:rsidP="008D466C">
      <w:r>
        <w:t>| step4   | 1018     | step1   | 1029     |</w:t>
      </w:r>
    </w:p>
    <w:p w:rsidR="008D466C" w:rsidRDefault="008D466C" w:rsidP="008D466C">
      <w:r>
        <w:t>+---------+----------+---------+----------+--+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讲师实现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每一步的人数</w:t>
      </w:r>
      <w:r>
        <w:rPr>
          <w:rFonts w:hint="eastAsia"/>
        </w:rPr>
        <w:t>/</w:t>
      </w:r>
      <w:r>
        <w:rPr>
          <w:rFonts w:hint="eastAsia"/>
        </w:rPr>
        <w:t>第一步的人数</w:t>
      </w:r>
      <w:r>
        <w:rPr>
          <w:rFonts w:hint="eastAsia"/>
        </w:rPr>
        <w:t>==</w:t>
      </w:r>
      <w:r>
        <w:rPr>
          <w:rFonts w:hint="eastAsia"/>
        </w:rPr>
        <w:t>每一步相对起点人数比例</w:t>
      </w:r>
    </w:p>
    <w:p w:rsidR="008D466C" w:rsidRDefault="008D466C" w:rsidP="008D466C">
      <w:r>
        <w:t>select tmp.rnstep,tmp.rnnumbs/tmp.rrnumbs as ratio</w:t>
      </w:r>
    </w:p>
    <w:p w:rsidR="008D466C" w:rsidRDefault="008D466C" w:rsidP="008D466C">
      <w:r>
        <w:t>from(</w:t>
      </w:r>
    </w:p>
    <w:p w:rsidR="008D466C" w:rsidRDefault="008D466C" w:rsidP="008D466C">
      <w:r>
        <w:t>select rn.step as rnstep,rn.numbs as rnnumbs,rr.step as rrstep,rr.numbs as rrnumbs  from dw_oute_numbs rn</w:t>
      </w:r>
    </w:p>
    <w:p w:rsidR="008D466C" w:rsidRDefault="008D466C" w:rsidP="008D466C">
      <w:r>
        <w:lastRenderedPageBreak/>
        <w:t xml:space="preserve">inner join </w:t>
      </w:r>
    </w:p>
    <w:p w:rsidR="008D466C" w:rsidRDefault="008D466C" w:rsidP="008D466C">
      <w:r>
        <w:t>dw_oute_numbs rr) tmp</w:t>
      </w:r>
    </w:p>
    <w:p w:rsidR="008D466C" w:rsidRDefault="008D466C" w:rsidP="008D466C">
      <w:r>
        <w:t>where tmp.rrstep='step1';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自我实现</w:t>
      </w:r>
    </w:p>
    <w:p w:rsidR="008D466C" w:rsidRDefault="008D466C" w:rsidP="008D466C">
      <w:r>
        <w:t xml:space="preserve">-- </w:t>
      </w:r>
    </w:p>
    <w:p w:rsidR="008D466C" w:rsidRDefault="008D466C" w:rsidP="008D466C">
      <w:r>
        <w:t>SELECT tmp.aa, tmp.an/tmp.bn</w:t>
      </w:r>
    </w:p>
    <w:p w:rsidR="008D466C" w:rsidRDefault="008D466C" w:rsidP="008D466C">
      <w:r>
        <w:t>FROM(</w:t>
      </w:r>
    </w:p>
    <w:p w:rsidR="008D466C" w:rsidRDefault="008D466C" w:rsidP="008D466C">
      <w:r>
        <w:t>SELECT a.step aa,a.numbs an,b.step bs,b.numbs bn</w:t>
      </w:r>
    </w:p>
    <w:p w:rsidR="008D466C" w:rsidRDefault="008D466C" w:rsidP="008D466C">
      <w:r>
        <w:t>FROM dw_oute_numbs a</w:t>
      </w:r>
    </w:p>
    <w:p w:rsidR="008D466C" w:rsidRDefault="008D466C" w:rsidP="008D466C">
      <w:r>
        <w:t>right JOIN</w:t>
      </w:r>
    </w:p>
    <w:p w:rsidR="008D466C" w:rsidRDefault="008D466C" w:rsidP="008D466C">
      <w:r>
        <w:t>(SELECT *</w:t>
      </w:r>
    </w:p>
    <w:p w:rsidR="008D466C" w:rsidRDefault="008D466C" w:rsidP="008D466C">
      <w:r>
        <w:t>FROM dw_oute_numbs WHERE step='step1')b</w:t>
      </w:r>
    </w:p>
    <w:p w:rsidR="008D466C" w:rsidRDefault="008D466C" w:rsidP="008D466C">
      <w:r>
        <w:t>) tmp</w:t>
      </w:r>
    </w:p>
    <w:p w:rsidR="008D466C" w:rsidRDefault="008D466C" w:rsidP="008D466C"/>
    <w:p w:rsidR="008D466C" w:rsidRDefault="008D466C" w:rsidP="008D466C">
      <w:r>
        <w:t>+---------+----------+---------+----------+--+</w:t>
      </w:r>
    </w:p>
    <w:p w:rsidR="008D466C" w:rsidRDefault="008D466C" w:rsidP="008D466C">
      <w:r>
        <w:t>| rnstep  | rnnumbs  | rrstep  | rrnumbs  |</w:t>
      </w:r>
    </w:p>
    <w:p w:rsidR="008D466C" w:rsidRDefault="008D466C" w:rsidP="008D466C">
      <w:r>
        <w:t>+---------+----------+---------+----------+--+</w:t>
      </w:r>
    </w:p>
    <w:p w:rsidR="008D466C" w:rsidRDefault="008D466C" w:rsidP="008D466C">
      <w:r>
        <w:t>| step1   | 1029     | step1   | 1029     |</w:t>
      </w:r>
    </w:p>
    <w:p w:rsidR="008D466C" w:rsidRDefault="008D466C" w:rsidP="008D466C">
      <w:r>
        <w:t>| step2   | 1029     | step1   | 1029     |</w:t>
      </w:r>
    </w:p>
    <w:p w:rsidR="008D466C" w:rsidRDefault="008D466C" w:rsidP="008D466C">
      <w:r>
        <w:t>| step3   | 1028     | step1   | 1029     |</w:t>
      </w:r>
    </w:p>
    <w:p w:rsidR="008D466C" w:rsidRDefault="008D466C" w:rsidP="008D466C">
      <w:r>
        <w:t>| step4   | 1018     | step1   | 1029     |</w:t>
      </w:r>
    </w:p>
    <w:p w:rsidR="008D466C" w:rsidRDefault="008D466C" w:rsidP="008D466C">
      <w:r>
        <w:t>+---------+----------+---------+----------+--+</w:t>
      </w:r>
    </w:p>
    <w:p w:rsidR="008D466C" w:rsidRDefault="008D466C" w:rsidP="008D466C">
      <w:r>
        <w:t>+---------+---------------------+--+</w:t>
      </w:r>
    </w:p>
    <w:p w:rsidR="008D466C" w:rsidRDefault="008D466C" w:rsidP="008D466C">
      <w:r>
        <w:t>| tmp.aa  |         _c1         |</w:t>
      </w:r>
    </w:p>
    <w:p w:rsidR="008D466C" w:rsidRDefault="008D466C" w:rsidP="008D466C">
      <w:r>
        <w:t>+---------+---------------------+--+</w:t>
      </w:r>
    </w:p>
    <w:p w:rsidR="008D466C" w:rsidRDefault="008D466C" w:rsidP="008D466C">
      <w:r>
        <w:t>| step1   | 1.0                 |</w:t>
      </w:r>
    </w:p>
    <w:p w:rsidR="008D466C" w:rsidRDefault="008D466C" w:rsidP="008D466C">
      <w:r>
        <w:t>| step2   | 1.0                 |</w:t>
      </w:r>
    </w:p>
    <w:p w:rsidR="008D466C" w:rsidRDefault="008D466C" w:rsidP="008D466C">
      <w:r>
        <w:t>| step3   | 0.9990281827016521  |</w:t>
      </w:r>
    </w:p>
    <w:p w:rsidR="008D466C" w:rsidRDefault="008D466C" w:rsidP="008D466C">
      <w:r>
        <w:t>| step4   | 0.989310009718173   |</w:t>
      </w:r>
    </w:p>
    <w:p w:rsidR="008D466C" w:rsidRDefault="008D466C" w:rsidP="008D466C">
      <w:r>
        <w:t>+---------+---------------------+--+</w:t>
      </w:r>
    </w:p>
    <w:p w:rsidR="008D466C" w:rsidRDefault="008D466C" w:rsidP="008D466C"/>
    <w:p w:rsidR="008D466C" w:rsidRDefault="008D466C" w:rsidP="008D466C">
      <w:r>
        <w:t>==============================================================</w:t>
      </w:r>
    </w:p>
    <w:p w:rsidR="008D466C" w:rsidRDefault="008D466C" w:rsidP="008D466C">
      <w:r>
        <w:t>==============================================================</w:t>
      </w:r>
    </w:p>
    <w:p w:rsidR="008D466C" w:rsidRDefault="008D466C" w:rsidP="008D466C"/>
    <w:p w:rsidR="008D466C" w:rsidRDefault="008D466C" w:rsidP="008D466C">
      <w:r>
        <w:t>--------------------------------------------------------------------------------</w:t>
      </w:r>
    </w:p>
    <w:p w:rsidR="008D466C" w:rsidRDefault="008D466C" w:rsidP="00C919CB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查询每一步骤相对于上一步骤的漏出率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首先通过自</w:t>
      </w:r>
      <w:r>
        <w:rPr>
          <w:rFonts w:hint="eastAsia"/>
        </w:rPr>
        <w:t>join</w:t>
      </w:r>
      <w:r>
        <w:rPr>
          <w:rFonts w:hint="eastAsia"/>
        </w:rPr>
        <w:t>表过滤出每一步跟上一步的记录</w:t>
      </w:r>
    </w:p>
    <w:p w:rsidR="008D466C" w:rsidRDefault="008D466C" w:rsidP="008D466C"/>
    <w:p w:rsidR="008D466C" w:rsidRDefault="008D466C" w:rsidP="008D466C"/>
    <w:p w:rsidR="008D466C" w:rsidRDefault="008D466C" w:rsidP="008D466C">
      <w:r>
        <w:t xml:space="preserve">select rn.step as rnstep,rn.numbs as rnnumbs,rr.step as rrstep,rr.numbs as rrnumbs  </w:t>
      </w:r>
    </w:p>
    <w:p w:rsidR="008D466C" w:rsidRDefault="008D466C" w:rsidP="008D466C">
      <w:r>
        <w:lastRenderedPageBreak/>
        <w:t>from dw_oute_numbs rn</w:t>
      </w:r>
    </w:p>
    <w:p w:rsidR="008D466C" w:rsidRDefault="008D466C" w:rsidP="008D466C">
      <w:r>
        <w:t xml:space="preserve">inner join </w:t>
      </w:r>
    </w:p>
    <w:p w:rsidR="008D466C" w:rsidRDefault="008D466C" w:rsidP="008D466C">
      <w:r>
        <w:t>dw_oute_numbs rr</w:t>
      </w:r>
    </w:p>
    <w:p w:rsidR="008D466C" w:rsidRDefault="008D466C" w:rsidP="008D466C">
      <w:r>
        <w:t>where cast(substr(rn.step,5,1) as int)=cast(substr(rr.step,5,1) as int)-1;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自我实现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通过观察自关联的总表</w:t>
      </w:r>
      <w:r>
        <w:rPr>
          <w:rFonts w:hint="eastAsia"/>
        </w:rPr>
        <w:t>,</w:t>
      </w:r>
      <w:r>
        <w:rPr>
          <w:rFonts w:hint="eastAsia"/>
        </w:rPr>
        <w:t>如果出现如下的表的话就好办了</w:t>
      </w:r>
    </w:p>
    <w:p w:rsidR="008D466C" w:rsidRDefault="008D466C" w:rsidP="008D466C">
      <w:r>
        <w:t>+--------+-------+--------+-------+--+</w:t>
      </w:r>
    </w:p>
    <w:p w:rsidR="008D466C" w:rsidRDefault="008D466C" w:rsidP="008D466C">
      <w:r>
        <w:t>| step1  | 1029  | step2  | 1029  |</w:t>
      </w:r>
    </w:p>
    <w:p w:rsidR="008D466C" w:rsidRDefault="008D466C" w:rsidP="008D466C">
      <w:r>
        <w:t>| step2  | 1029  | step3  | 1028  |</w:t>
      </w:r>
    </w:p>
    <w:p w:rsidR="008D466C" w:rsidRDefault="008D466C" w:rsidP="008D466C">
      <w:r>
        <w:t>| step3  | 1028  | step4  | 1018  |</w:t>
      </w:r>
    </w:p>
    <w:p w:rsidR="008D466C" w:rsidRDefault="008D466C" w:rsidP="008D466C">
      <w:r>
        <w:t>+--------+-------+--------+-------+--+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自我代码实现</w:t>
      </w:r>
    </w:p>
    <w:p w:rsidR="008D466C" w:rsidRDefault="008D466C" w:rsidP="008D466C">
      <w:r>
        <w:t>SELECT a.step aa,a.numbs an, b.step bs, b.numbs bn</w:t>
      </w:r>
    </w:p>
    <w:p w:rsidR="008D466C" w:rsidRDefault="008D466C" w:rsidP="008D466C">
      <w:r>
        <w:t>FROM dw_oute_numbs  a</w:t>
      </w:r>
    </w:p>
    <w:p w:rsidR="008D466C" w:rsidRDefault="008D466C" w:rsidP="008D466C">
      <w:r>
        <w:t>INNER JOIN</w:t>
      </w:r>
    </w:p>
    <w:p w:rsidR="008D466C" w:rsidRDefault="008D466C" w:rsidP="008D466C">
      <w:r>
        <w:t>dw_oute_numbs b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经过观察我们需要的一条数据是</w:t>
      </w:r>
      <w:r>
        <w:rPr>
          <w:rFonts w:hint="eastAsia"/>
        </w:rPr>
        <w:t xml:space="preserve">: </w:t>
      </w:r>
      <w:r>
        <w:rPr>
          <w:rFonts w:hint="eastAsia"/>
        </w:rPr>
        <w:t>有前一步和上一步</w:t>
      </w:r>
      <w:r>
        <w:rPr>
          <w:rFonts w:hint="eastAsia"/>
        </w:rPr>
        <w:t>,</w:t>
      </w:r>
      <w:r>
        <w:rPr>
          <w:rFonts w:hint="eastAsia"/>
        </w:rPr>
        <w:t>还有对应的访问人数</w:t>
      </w:r>
    </w:p>
    <w:p w:rsidR="008D466C" w:rsidRDefault="008D466C" w:rsidP="008D466C">
      <w:r>
        <w:t>WHERE CAST(SUBSTR(b.step,5,1)AS INT)-1= CAST(SUBSTR(a.step,5,1)AS INT)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这里</w:t>
      </w:r>
      <w:r>
        <w:rPr>
          <w:rFonts w:hint="eastAsia"/>
        </w:rPr>
        <w:t>cast()</w:t>
      </w:r>
      <w:r>
        <w:rPr>
          <w:rFonts w:hint="eastAsia"/>
        </w:rPr>
        <w:t>函数是类型转换函数</w:t>
      </w:r>
      <w:r>
        <w:rPr>
          <w:rFonts w:hint="eastAsia"/>
        </w:rPr>
        <w:t>,</w:t>
      </w:r>
      <w:r>
        <w:rPr>
          <w:rFonts w:hint="eastAsia"/>
        </w:rPr>
        <w:t>语法如上</w:t>
      </w:r>
      <w:r>
        <w:rPr>
          <w:rFonts w:hint="eastAsia"/>
        </w:rPr>
        <w:t>,</w:t>
      </w:r>
      <w:r>
        <w:rPr>
          <w:rFonts w:hint="eastAsia"/>
        </w:rPr>
        <w:t>这里是吧</w:t>
      </w:r>
      <w:r>
        <w:rPr>
          <w:rFonts w:hint="eastAsia"/>
        </w:rPr>
        <w:t>string--&gt;int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这里</w:t>
      </w:r>
      <w:r>
        <w:rPr>
          <w:rFonts w:hint="eastAsia"/>
        </w:rPr>
        <w:t>substr()</w:t>
      </w:r>
      <w:r>
        <w:rPr>
          <w:rFonts w:hint="eastAsia"/>
        </w:rPr>
        <w:t>函数是字符串截取的函数</w:t>
      </w:r>
      <w:r>
        <w:rPr>
          <w:rFonts w:hint="eastAsia"/>
        </w:rPr>
        <w:t>,5</w:t>
      </w:r>
      <w:r>
        <w:rPr>
          <w:rFonts w:hint="eastAsia"/>
        </w:rPr>
        <w:t>表示从</w:t>
      </w:r>
      <w:r>
        <w:rPr>
          <w:rFonts w:hint="eastAsia"/>
        </w:rPr>
        <w:t>1</w:t>
      </w:r>
      <w:r>
        <w:rPr>
          <w:rFonts w:hint="eastAsia"/>
        </w:rPr>
        <w:t>开始数取第五个位子后的一个</w:t>
      </w:r>
    </w:p>
    <w:p w:rsidR="008D466C" w:rsidRDefault="008D466C" w:rsidP="008D466C"/>
    <w:p w:rsidR="008D466C" w:rsidRDefault="008D466C" w:rsidP="008D466C"/>
    <w:p w:rsidR="008D466C" w:rsidRDefault="008D466C" w:rsidP="008D466C"/>
    <w:p w:rsidR="008D466C" w:rsidRDefault="008D466C" w:rsidP="008D466C">
      <w:r>
        <w:t>select newTable.rnnumbs/newTable.rrnumbs from (</w:t>
      </w:r>
    </w:p>
    <w:p w:rsidR="008D466C" w:rsidRDefault="008D466C" w:rsidP="008D466C">
      <w:r>
        <w:t>select * from (</w:t>
      </w:r>
    </w:p>
    <w:p w:rsidR="008D466C" w:rsidRDefault="008D466C" w:rsidP="008D466C">
      <w:r>
        <w:t xml:space="preserve">select rn.step as rnstep,rn.numbs as rnnumbs,rr.step as rrstep,rr.numbs as rrnumbs  </w:t>
      </w:r>
    </w:p>
    <w:p w:rsidR="008D466C" w:rsidRDefault="008D466C" w:rsidP="008D466C">
      <w:r>
        <w:t>from dw_oute_numbs rn</w:t>
      </w:r>
    </w:p>
    <w:p w:rsidR="008D466C" w:rsidRDefault="008D466C" w:rsidP="008D466C">
      <w:r>
        <w:t xml:space="preserve">inner join </w:t>
      </w:r>
    </w:p>
    <w:p w:rsidR="008D466C" w:rsidRDefault="008D466C" w:rsidP="008D466C">
      <w:r>
        <w:t xml:space="preserve">dw_oute_numbs rr </w:t>
      </w:r>
    </w:p>
    <w:p w:rsidR="008D466C" w:rsidRDefault="008D466C" w:rsidP="008D466C">
      <w:r>
        <w:t>) tmpTable</w:t>
      </w:r>
    </w:p>
    <w:p w:rsidR="008D466C" w:rsidRDefault="008D466C" w:rsidP="008D466C">
      <w:r>
        <w:t>where  cast(substr(tmpTable.rrStep,5,1) as int ) =  cast(substr(tmpTable.rnstep,5,1) as int )-1</w:t>
      </w:r>
    </w:p>
    <w:p w:rsidR="008D466C" w:rsidRDefault="008D466C" w:rsidP="008D466C">
      <w:r>
        <w:t xml:space="preserve">) newTable </w:t>
      </w:r>
    </w:p>
    <w:p w:rsidR="008D466C" w:rsidRDefault="008D466C" w:rsidP="008D466C"/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教案例子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where temTable.rrstep.</w:t>
      </w:r>
      <w:r>
        <w:rPr>
          <w:rFonts w:hint="eastAsia"/>
        </w:rPr>
        <w:t>截串</w:t>
      </w:r>
      <w:r>
        <w:rPr>
          <w:rFonts w:hint="eastAsia"/>
        </w:rPr>
        <w:t xml:space="preserve">  &gt;= temTable.rnstep.</w:t>
      </w:r>
      <w:r>
        <w:rPr>
          <w:rFonts w:hint="eastAsia"/>
        </w:rPr>
        <w:t>截串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注意：</w:t>
      </w:r>
      <w:r>
        <w:rPr>
          <w:rFonts w:hint="eastAsia"/>
        </w:rPr>
        <w:t>cast</w:t>
      </w:r>
      <w:r>
        <w:rPr>
          <w:rFonts w:hint="eastAsia"/>
        </w:rPr>
        <w:t>为</w:t>
      </w:r>
      <w:r>
        <w:rPr>
          <w:rFonts w:hint="eastAsia"/>
        </w:rPr>
        <w:t>hive</w:t>
      </w:r>
      <w:r>
        <w:rPr>
          <w:rFonts w:hint="eastAsia"/>
        </w:rPr>
        <w:t>的内置函数，主要用于类型的转换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用例：</w:t>
      </w:r>
    </w:p>
    <w:p w:rsidR="008D466C" w:rsidRDefault="008D466C" w:rsidP="008D466C">
      <w:r>
        <w:t>select  cast(1 as  float);</w:t>
      </w:r>
    </w:p>
    <w:p w:rsidR="008D466C" w:rsidRDefault="008D466C" w:rsidP="008D466C">
      <w:r>
        <w:t>select  cast('2018-06-22' as date);</w:t>
      </w:r>
    </w:p>
    <w:p w:rsidR="008D466C" w:rsidRDefault="008D466C" w:rsidP="008D466C"/>
    <w:p w:rsidR="008D466C" w:rsidRDefault="008D466C" w:rsidP="008D466C"/>
    <w:p w:rsidR="008D466C" w:rsidRDefault="008D466C" w:rsidP="008D466C">
      <w:r>
        <w:t>+---------+----------+---------+----------+--+</w:t>
      </w:r>
    </w:p>
    <w:p w:rsidR="008D466C" w:rsidRDefault="008D466C" w:rsidP="008D466C">
      <w:r>
        <w:lastRenderedPageBreak/>
        <w:t>| rnstep  | rnnumbs  | rrstep  | rrnumbs  |</w:t>
      </w:r>
    </w:p>
    <w:p w:rsidR="008D466C" w:rsidRDefault="008D466C" w:rsidP="008D466C">
      <w:r>
        <w:t>+---------+----------+---------+----------+--+</w:t>
      </w:r>
    </w:p>
    <w:p w:rsidR="008D466C" w:rsidRDefault="008D466C" w:rsidP="008D466C">
      <w:r>
        <w:t>| step1   | 1029     | step2   | 1029     |</w:t>
      </w:r>
    </w:p>
    <w:p w:rsidR="008D466C" w:rsidRDefault="008D466C" w:rsidP="008D466C">
      <w:r>
        <w:t>| step2   | 1029     | step3   | 1028     |</w:t>
      </w:r>
    </w:p>
    <w:p w:rsidR="008D466C" w:rsidRDefault="008D466C" w:rsidP="008D466C">
      <w:r>
        <w:t>| step3   | 1028     | step4   | 1018     |</w:t>
      </w:r>
    </w:p>
    <w:p w:rsidR="008D466C" w:rsidRDefault="008D466C" w:rsidP="008D466C">
      <w:r>
        <w:t>+---------+----------+---------+----------+--+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然后就可以非常简单的计算出每一步相对上一步的漏出率</w:t>
      </w:r>
    </w:p>
    <w:p w:rsidR="008D466C" w:rsidRDefault="008D466C" w:rsidP="008D466C">
      <w:r>
        <w:t>select tmp.rrstep as step,tmp.rrnumbs/tmp.rnnumbs as leakage_rate</w:t>
      </w:r>
    </w:p>
    <w:p w:rsidR="008D466C" w:rsidRDefault="008D466C" w:rsidP="008D466C">
      <w:r>
        <w:t>from</w:t>
      </w:r>
    </w:p>
    <w:p w:rsidR="008D466C" w:rsidRDefault="008D466C" w:rsidP="008D466C">
      <w:r>
        <w:t>(</w:t>
      </w:r>
    </w:p>
    <w:p w:rsidR="008D466C" w:rsidRDefault="008D466C" w:rsidP="008D466C">
      <w:r>
        <w:t xml:space="preserve">select rn.step as rnstep,rn.numbs as rnnumbs,rr.step as rrstep,rr.numbs as rrnumbs  </w:t>
      </w:r>
    </w:p>
    <w:p w:rsidR="008D466C" w:rsidRDefault="008D466C" w:rsidP="008D466C">
      <w:r>
        <w:t>from dw_oute_numbs rn</w:t>
      </w:r>
    </w:p>
    <w:p w:rsidR="008D466C" w:rsidRDefault="008D466C" w:rsidP="008D466C">
      <w:r>
        <w:t xml:space="preserve">inner join </w:t>
      </w:r>
    </w:p>
    <w:p w:rsidR="008D466C" w:rsidRDefault="008D466C" w:rsidP="008D466C">
      <w:r>
        <w:t>dw_oute_numbs rr</w:t>
      </w:r>
    </w:p>
    <w:p w:rsidR="008D466C" w:rsidRDefault="008D466C" w:rsidP="008D466C">
      <w:r>
        <w:t>) tmp</w:t>
      </w:r>
    </w:p>
    <w:p w:rsidR="008D466C" w:rsidRDefault="008D466C" w:rsidP="008D466C">
      <w:r>
        <w:t>where cast(substr(tmp.rnstep,5,1) as int)=cast(substr(tmp.rrstep,5,1) as int)-1;</w:t>
      </w:r>
    </w:p>
    <w:p w:rsidR="008D466C" w:rsidRDefault="008D466C" w:rsidP="008D466C"/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自我实现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通过上一步的实现这里就非常的简单了</w:t>
      </w:r>
      <w:r>
        <w:rPr>
          <w:rFonts w:hint="eastAsia"/>
        </w:rPr>
        <w:t>,</w:t>
      </w:r>
      <w:r>
        <w:rPr>
          <w:rFonts w:hint="eastAsia"/>
        </w:rPr>
        <w:t>就是两个字段做除法就可以了</w:t>
      </w:r>
      <w:r>
        <w:rPr>
          <w:rFonts w:hint="eastAsia"/>
        </w:rPr>
        <w:t>,</w:t>
      </w:r>
      <w:r>
        <w:rPr>
          <w:rFonts w:hint="eastAsia"/>
        </w:rPr>
        <w:t>得到的数据如下</w:t>
      </w:r>
    </w:p>
    <w:p w:rsidR="008D466C" w:rsidRDefault="008D466C" w:rsidP="008D466C"/>
    <w:p w:rsidR="008D466C" w:rsidRDefault="008D466C" w:rsidP="008D466C">
      <w:r>
        <w:t>+--------------+---------------------+--+</w:t>
      </w:r>
    </w:p>
    <w:p w:rsidR="008D466C" w:rsidRDefault="008D466C" w:rsidP="008D466C">
      <w:r>
        <w:t>|     _c0      |         _c1         |</w:t>
      </w:r>
    </w:p>
    <w:p w:rsidR="008D466C" w:rsidRDefault="008D466C" w:rsidP="008D466C">
      <w:r>
        <w:t>+--------------+---------------------+--+</w:t>
      </w:r>
    </w:p>
    <w:p w:rsidR="008D466C" w:rsidRDefault="008D466C" w:rsidP="008D466C">
      <w:r>
        <w:t>| step2-step1  | 1.0                 |</w:t>
      </w:r>
    </w:p>
    <w:p w:rsidR="008D466C" w:rsidRDefault="008D466C" w:rsidP="008D466C">
      <w:r>
        <w:t>| step3-step2  | 0.9990281827016521  |</w:t>
      </w:r>
    </w:p>
    <w:p w:rsidR="008D466C" w:rsidRDefault="008D466C" w:rsidP="008D466C">
      <w:r>
        <w:t>| step4-step3  | 0.9902723735408561  |</w:t>
      </w:r>
    </w:p>
    <w:p w:rsidR="008D466C" w:rsidRDefault="008D466C" w:rsidP="008D466C">
      <w:r>
        <w:t>+--------------+---------------------+--+</w:t>
      </w:r>
    </w:p>
    <w:p w:rsidR="008D466C" w:rsidRDefault="008D466C" w:rsidP="008D466C"/>
    <w:p w:rsidR="008D466C" w:rsidRDefault="008D466C" w:rsidP="008D466C">
      <w:r>
        <w:t>-----------------------------------------------------------------------------------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>--4</w:t>
      </w:r>
      <w:r>
        <w:rPr>
          <w:rFonts w:hint="eastAsia"/>
        </w:rPr>
        <w:t>、汇总以上两种指标</w:t>
      </w:r>
    </w:p>
    <w:p w:rsidR="008D466C" w:rsidRDefault="008D466C" w:rsidP="008D466C">
      <w:r>
        <w:t>select abs.step,abs.numbs,abs.rate as abs_ratio,rel.rate as leakage_rate</w:t>
      </w:r>
    </w:p>
    <w:p w:rsidR="008D466C" w:rsidRDefault="008D466C" w:rsidP="008D466C">
      <w:r>
        <w:t xml:space="preserve">from </w:t>
      </w:r>
    </w:p>
    <w:p w:rsidR="008D466C" w:rsidRDefault="008D466C" w:rsidP="008D466C">
      <w:r>
        <w:t>(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这个是得到每步相对于第一步的转化率</w:t>
      </w:r>
      <w:r>
        <w:rPr>
          <w:rFonts w:hint="eastAsia"/>
        </w:rPr>
        <w:t xml:space="preserve"> </w:t>
      </w:r>
      <w:r>
        <w:rPr>
          <w:rFonts w:hint="eastAsia"/>
        </w:rPr>
        <w:t>这个查出来作为一张临时表</w:t>
      </w:r>
      <w:r>
        <w:rPr>
          <w:rFonts w:hint="eastAsia"/>
        </w:rPr>
        <w:t>abs</w:t>
      </w:r>
    </w:p>
    <w:p w:rsidR="008D466C" w:rsidRDefault="008D466C" w:rsidP="008D466C">
      <w:r>
        <w:t>select tmp.rnstep as step,tmp.rnnumbs as numbs,tmp.rnnumbs/tmp.rrnumbs as rate</w:t>
      </w:r>
    </w:p>
    <w:p w:rsidR="008D466C" w:rsidRDefault="008D466C" w:rsidP="008D466C">
      <w:r>
        <w:t>from</w:t>
      </w:r>
    </w:p>
    <w:p w:rsidR="008D466C" w:rsidRDefault="008D466C" w:rsidP="008D466C">
      <w:r>
        <w:t>(</w:t>
      </w:r>
    </w:p>
    <w:p w:rsidR="008D466C" w:rsidRDefault="008D466C" w:rsidP="008D466C">
      <w:r>
        <w:t xml:space="preserve">select rn.step as rnstep,rn.numbs as rnnumbs,rr.step as rrstep,rr.numbs as rrnumbs  </w:t>
      </w:r>
    </w:p>
    <w:p w:rsidR="008D466C" w:rsidRDefault="008D466C" w:rsidP="008D466C">
      <w:r>
        <w:t>from dw_oute_numbs rn</w:t>
      </w:r>
    </w:p>
    <w:p w:rsidR="008D466C" w:rsidRDefault="008D466C" w:rsidP="008D466C">
      <w:r>
        <w:t xml:space="preserve">inner join </w:t>
      </w:r>
    </w:p>
    <w:p w:rsidR="008D466C" w:rsidRDefault="008D466C" w:rsidP="008D466C">
      <w:r>
        <w:t>dw_oute_numbs rr) tmp</w:t>
      </w:r>
    </w:p>
    <w:p w:rsidR="008D466C" w:rsidRDefault="008D466C" w:rsidP="008D466C">
      <w:r>
        <w:t>where tmp.rrstep='step1'</w:t>
      </w:r>
    </w:p>
    <w:p w:rsidR="008D466C" w:rsidRDefault="008D466C" w:rsidP="008D466C">
      <w:r>
        <w:t>) abs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lastRenderedPageBreak/>
        <w:t xml:space="preserve">left outer join -- </w:t>
      </w:r>
      <w:r>
        <w:rPr>
          <w:rFonts w:hint="eastAsia"/>
        </w:rPr>
        <w:t>直接水平连接对应的两张表</w:t>
      </w:r>
    </w:p>
    <w:p w:rsidR="008D466C" w:rsidRDefault="008D466C" w:rsidP="008D466C">
      <w:r>
        <w:t>(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这个得到每步相对于上一步的转化率</w:t>
      </w:r>
      <w:r>
        <w:rPr>
          <w:rFonts w:hint="eastAsia"/>
        </w:rPr>
        <w:t>,</w:t>
      </w:r>
      <w:r>
        <w:rPr>
          <w:rFonts w:hint="eastAsia"/>
        </w:rPr>
        <w:t>这个查出来作为一张临时表</w:t>
      </w:r>
      <w:r>
        <w:rPr>
          <w:rFonts w:hint="eastAsia"/>
        </w:rPr>
        <w:t>rel</w:t>
      </w:r>
    </w:p>
    <w:p w:rsidR="008D466C" w:rsidRDefault="008D466C" w:rsidP="008D466C">
      <w:r>
        <w:t>select tmp.rrstep as step,tmp.rrnumbs/tmp.rnnumbs as rate</w:t>
      </w:r>
    </w:p>
    <w:p w:rsidR="008D466C" w:rsidRDefault="008D466C" w:rsidP="008D466C">
      <w:r>
        <w:t>from</w:t>
      </w:r>
    </w:p>
    <w:p w:rsidR="008D466C" w:rsidRDefault="008D466C" w:rsidP="008D466C">
      <w:r>
        <w:t>(</w:t>
      </w:r>
    </w:p>
    <w:p w:rsidR="008D466C" w:rsidRDefault="008D466C" w:rsidP="008D466C">
      <w:r>
        <w:t>select rn.step as rnstep,rn.numbs as rnnumbs,rr.step as rrstep,rr.numbs as rrnumbs  from dw_oute_numbs rn</w:t>
      </w:r>
    </w:p>
    <w:p w:rsidR="008D466C" w:rsidRDefault="008D466C" w:rsidP="008D466C">
      <w:r>
        <w:t xml:space="preserve">inner join </w:t>
      </w:r>
    </w:p>
    <w:p w:rsidR="008D466C" w:rsidRDefault="008D466C" w:rsidP="008D466C">
      <w:r>
        <w:t>dw_oute_numbs rr) tmp</w:t>
      </w:r>
    </w:p>
    <w:p w:rsidR="008D466C" w:rsidRDefault="008D466C" w:rsidP="008D466C">
      <w:r>
        <w:t>where cast(substr(tmp.rnstep,5,1) as int)=cast(substr(tmp.rrstep,5,1) as int)-1</w:t>
      </w:r>
    </w:p>
    <w:p w:rsidR="008D466C" w:rsidRDefault="008D466C" w:rsidP="008D466C">
      <w:r>
        <w:t>) rel</w:t>
      </w:r>
    </w:p>
    <w:p w:rsidR="008D466C" w:rsidRDefault="008D466C" w:rsidP="008D466C">
      <w:r>
        <w:t>on abs.step=rel.step;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最终的结果如下</w:t>
      </w:r>
    </w:p>
    <w:p w:rsidR="008D466C" w:rsidRDefault="008D466C" w:rsidP="008D466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步相对于第</w:t>
      </w:r>
      <w:r>
        <w:rPr>
          <w:rFonts w:hint="eastAsia"/>
        </w:rPr>
        <w:t>3</w:t>
      </w:r>
      <w:r>
        <w:rPr>
          <w:rFonts w:hint="eastAsia"/>
        </w:rPr>
        <w:t>步的转化率是</w:t>
      </w:r>
      <w:r>
        <w:rPr>
          <w:rFonts w:hint="eastAsia"/>
        </w:rPr>
        <w:t>0.989310009718173,</w:t>
      </w:r>
      <w:r>
        <w:rPr>
          <w:rFonts w:hint="eastAsia"/>
        </w:rPr>
        <w:t>相对于第</w:t>
      </w:r>
      <w:r>
        <w:rPr>
          <w:rFonts w:hint="eastAsia"/>
        </w:rPr>
        <w:t>1</w:t>
      </w:r>
      <w:r>
        <w:rPr>
          <w:rFonts w:hint="eastAsia"/>
        </w:rPr>
        <w:t>步的转化率是</w:t>
      </w:r>
      <w:r>
        <w:rPr>
          <w:rFonts w:hint="eastAsia"/>
        </w:rPr>
        <w:t>0.9902723735408561</w:t>
      </w:r>
    </w:p>
    <w:p w:rsidR="008D466C" w:rsidRDefault="008D466C" w:rsidP="008D466C">
      <w:r>
        <w:t>+-----------+------------+---------------------+---------------------+--+</w:t>
      </w:r>
    </w:p>
    <w:p w:rsidR="008D466C" w:rsidRDefault="008D466C" w:rsidP="008D466C">
      <w:r>
        <w:t>| abs.step  | abs.numbs  |      abs_ratio      |    leakage_rate     |</w:t>
      </w:r>
    </w:p>
    <w:p w:rsidR="008D466C" w:rsidRDefault="008D466C" w:rsidP="008D466C">
      <w:r>
        <w:t>+-----------+------------+---------------------+---------------------+--+</w:t>
      </w:r>
    </w:p>
    <w:p w:rsidR="008D466C" w:rsidRDefault="008D466C" w:rsidP="008D466C">
      <w:r>
        <w:t>| step1     | 1029       | 1.0                 | NULL                |</w:t>
      </w:r>
    </w:p>
    <w:p w:rsidR="008D466C" w:rsidRDefault="008D466C" w:rsidP="008D466C">
      <w:r>
        <w:t>| step2     | 1029       | 1.0                 | 1.0                 |</w:t>
      </w:r>
    </w:p>
    <w:p w:rsidR="008D466C" w:rsidRDefault="008D466C" w:rsidP="008D466C">
      <w:r>
        <w:t>| step3     | 1028       | 0.9990281827016521  | 0.9990281827016521  |</w:t>
      </w:r>
    </w:p>
    <w:p w:rsidR="008D466C" w:rsidRDefault="008D466C" w:rsidP="008D466C">
      <w:r>
        <w:t>| step4     | 1018       | 0.989310009718173   | 0.9902723735408561  |</w:t>
      </w:r>
    </w:p>
    <w:p w:rsidR="008D466C" w:rsidRDefault="008D466C" w:rsidP="008D466C">
      <w:r>
        <w:t>+-----------+------------+---------------------+---------------------+--+</w:t>
      </w:r>
    </w:p>
    <w:p w:rsidR="008D466C" w:rsidRDefault="008D466C" w:rsidP="008D466C"/>
    <w:p w:rsidR="008D466C" w:rsidRDefault="008D466C" w:rsidP="008D466C"/>
    <w:p w:rsidR="00EB37B2" w:rsidRPr="00A52322" w:rsidRDefault="00EB37B2" w:rsidP="00A52322"/>
    <w:sectPr w:rsidR="00EB37B2" w:rsidRPr="00A5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9F" w:rsidRDefault="00257D9F" w:rsidP="00043A40">
      <w:r>
        <w:separator/>
      </w:r>
    </w:p>
  </w:endnote>
  <w:endnote w:type="continuationSeparator" w:id="0">
    <w:p w:rsidR="00257D9F" w:rsidRDefault="00257D9F" w:rsidP="0004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9F" w:rsidRDefault="00257D9F" w:rsidP="00043A40">
      <w:r>
        <w:separator/>
      </w:r>
    </w:p>
  </w:footnote>
  <w:footnote w:type="continuationSeparator" w:id="0">
    <w:p w:rsidR="00257D9F" w:rsidRDefault="00257D9F" w:rsidP="0004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7E3E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45E67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BA841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C9A3F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AEA9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B48A0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BFA02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90D8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6662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C7AA7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B93986"/>
    <w:multiLevelType w:val="hybridMultilevel"/>
    <w:tmpl w:val="A372E322"/>
    <w:lvl w:ilvl="0" w:tplc="D1EC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A85B46"/>
    <w:multiLevelType w:val="hybridMultilevel"/>
    <w:tmpl w:val="8998F0D0"/>
    <w:lvl w:ilvl="0" w:tplc="E7D43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8C65DB"/>
    <w:multiLevelType w:val="hybridMultilevel"/>
    <w:tmpl w:val="F1B2E2B4"/>
    <w:lvl w:ilvl="0" w:tplc="8E10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C67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08F14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51B6E9D"/>
    <w:multiLevelType w:val="hybridMultilevel"/>
    <w:tmpl w:val="ADCAA16A"/>
    <w:lvl w:ilvl="0" w:tplc="7AC44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E44E9B"/>
    <w:multiLevelType w:val="multilevel"/>
    <w:tmpl w:val="0128A3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0A3391D"/>
    <w:multiLevelType w:val="hybridMultilevel"/>
    <w:tmpl w:val="856849F4"/>
    <w:lvl w:ilvl="0" w:tplc="4C34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34402B"/>
    <w:multiLevelType w:val="hybridMultilevel"/>
    <w:tmpl w:val="D196EDC6"/>
    <w:lvl w:ilvl="0" w:tplc="765C1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115EFF"/>
    <w:multiLevelType w:val="hybridMultilevel"/>
    <w:tmpl w:val="FAB470D0"/>
    <w:lvl w:ilvl="0" w:tplc="AD0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8C6F3C"/>
    <w:multiLevelType w:val="hybridMultilevel"/>
    <w:tmpl w:val="B9801B46"/>
    <w:lvl w:ilvl="0" w:tplc="1D74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9DF19BF"/>
    <w:multiLevelType w:val="hybridMultilevel"/>
    <w:tmpl w:val="ACACF4C8"/>
    <w:lvl w:ilvl="0" w:tplc="CAC2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6C3222"/>
    <w:multiLevelType w:val="hybridMultilevel"/>
    <w:tmpl w:val="F8A80D5A"/>
    <w:lvl w:ilvl="0" w:tplc="971E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A5EAD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FB00C1"/>
    <w:multiLevelType w:val="multilevel"/>
    <w:tmpl w:val="37B0BDE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31641485"/>
    <w:multiLevelType w:val="hybridMultilevel"/>
    <w:tmpl w:val="CC268714"/>
    <w:lvl w:ilvl="0" w:tplc="550637A0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0458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77123F8"/>
    <w:multiLevelType w:val="hybridMultilevel"/>
    <w:tmpl w:val="DEE22B48"/>
    <w:lvl w:ilvl="0" w:tplc="82F8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CE0A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5A3436D"/>
    <w:multiLevelType w:val="hybridMultilevel"/>
    <w:tmpl w:val="0EC878B4"/>
    <w:lvl w:ilvl="0" w:tplc="88046072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F6DB4"/>
    <w:multiLevelType w:val="multilevel"/>
    <w:tmpl w:val="0704A07A"/>
    <w:lvl w:ilvl="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48F47777"/>
    <w:multiLevelType w:val="hybridMultilevel"/>
    <w:tmpl w:val="AF78435E"/>
    <w:lvl w:ilvl="0" w:tplc="C772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AA30E0"/>
    <w:multiLevelType w:val="hybridMultilevel"/>
    <w:tmpl w:val="18DE58E4"/>
    <w:lvl w:ilvl="0" w:tplc="8DB8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274E8D"/>
    <w:multiLevelType w:val="multilevel"/>
    <w:tmpl w:val="A8203F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4D8B072C"/>
    <w:multiLevelType w:val="hybridMultilevel"/>
    <w:tmpl w:val="8BD62760"/>
    <w:lvl w:ilvl="0" w:tplc="DBC4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AD2277"/>
    <w:multiLevelType w:val="hybridMultilevel"/>
    <w:tmpl w:val="083E7C12"/>
    <w:lvl w:ilvl="0" w:tplc="B6B25DBE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654B4C"/>
    <w:multiLevelType w:val="hybridMultilevel"/>
    <w:tmpl w:val="E11A6230"/>
    <w:lvl w:ilvl="0" w:tplc="660E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995F51"/>
    <w:multiLevelType w:val="hybridMultilevel"/>
    <w:tmpl w:val="D56C344C"/>
    <w:lvl w:ilvl="0" w:tplc="3978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D00BD5"/>
    <w:multiLevelType w:val="hybridMultilevel"/>
    <w:tmpl w:val="A0AED746"/>
    <w:lvl w:ilvl="0" w:tplc="D77E8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FB73EEB"/>
    <w:multiLevelType w:val="hybridMultilevel"/>
    <w:tmpl w:val="7432116C"/>
    <w:lvl w:ilvl="0" w:tplc="C060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D50C01"/>
    <w:multiLevelType w:val="hybridMultilevel"/>
    <w:tmpl w:val="4BEE5068"/>
    <w:lvl w:ilvl="0" w:tplc="63EC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992793"/>
    <w:multiLevelType w:val="hybridMultilevel"/>
    <w:tmpl w:val="3A74F3AA"/>
    <w:lvl w:ilvl="0" w:tplc="68A61F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816B15"/>
    <w:multiLevelType w:val="hybridMultilevel"/>
    <w:tmpl w:val="C9F8D294"/>
    <w:lvl w:ilvl="0" w:tplc="9646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541D9A"/>
    <w:multiLevelType w:val="hybridMultilevel"/>
    <w:tmpl w:val="5AEA25D6"/>
    <w:lvl w:ilvl="0" w:tplc="5B263F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6942B6"/>
    <w:multiLevelType w:val="hybridMultilevel"/>
    <w:tmpl w:val="750843FA"/>
    <w:lvl w:ilvl="0" w:tplc="D4E4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40"/>
  </w:num>
  <w:num w:numId="3">
    <w:abstractNumId w:val="16"/>
  </w:num>
  <w:num w:numId="4">
    <w:abstractNumId w:val="42"/>
  </w:num>
  <w:num w:numId="5">
    <w:abstractNumId w:val="3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4"/>
  </w:num>
  <w:num w:numId="9">
    <w:abstractNumId w:val="13"/>
  </w:num>
  <w:num w:numId="10">
    <w:abstractNumId w:val="29"/>
  </w:num>
  <w:num w:numId="11">
    <w:abstractNumId w:val="27"/>
  </w:num>
  <w:num w:numId="12">
    <w:abstractNumId w:val="24"/>
  </w:num>
  <w:num w:numId="13">
    <w:abstractNumId w:val="28"/>
  </w:num>
  <w:num w:numId="14">
    <w:abstractNumId w:val="25"/>
  </w:num>
  <w:num w:numId="15">
    <w:abstractNumId w:val="32"/>
  </w:num>
  <w:num w:numId="16">
    <w:abstractNumId w:val="37"/>
  </w:num>
  <w:num w:numId="17">
    <w:abstractNumId w:val="17"/>
  </w:num>
  <w:num w:numId="18">
    <w:abstractNumId w:val="15"/>
  </w:num>
  <w:num w:numId="19">
    <w:abstractNumId w:val="33"/>
  </w:num>
  <w:num w:numId="20">
    <w:abstractNumId w:val="2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41"/>
  </w:num>
  <w:num w:numId="34">
    <w:abstractNumId w:val="39"/>
  </w:num>
  <w:num w:numId="35">
    <w:abstractNumId w:val="43"/>
  </w:num>
  <w:num w:numId="36">
    <w:abstractNumId w:val="30"/>
  </w:num>
  <w:num w:numId="37">
    <w:abstractNumId w:val="38"/>
  </w:num>
  <w:num w:numId="38">
    <w:abstractNumId w:val="19"/>
  </w:num>
  <w:num w:numId="39">
    <w:abstractNumId w:val="26"/>
  </w:num>
  <w:num w:numId="40">
    <w:abstractNumId w:val="18"/>
  </w:num>
  <w:num w:numId="41">
    <w:abstractNumId w:val="12"/>
  </w:num>
  <w:num w:numId="42">
    <w:abstractNumId w:val="31"/>
  </w:num>
  <w:num w:numId="43">
    <w:abstractNumId w:val="21"/>
  </w:num>
  <w:num w:numId="44">
    <w:abstractNumId w:val="35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6C"/>
    <w:rsid w:val="00007155"/>
    <w:rsid w:val="00036A50"/>
    <w:rsid w:val="0004135C"/>
    <w:rsid w:val="00043A40"/>
    <w:rsid w:val="00061BED"/>
    <w:rsid w:val="00097263"/>
    <w:rsid w:val="000B3E05"/>
    <w:rsid w:val="000E30FF"/>
    <w:rsid w:val="000F20B1"/>
    <w:rsid w:val="0011717E"/>
    <w:rsid w:val="001559F2"/>
    <w:rsid w:val="00171CAE"/>
    <w:rsid w:val="00194246"/>
    <w:rsid w:val="001A281F"/>
    <w:rsid w:val="001E5F85"/>
    <w:rsid w:val="001F0878"/>
    <w:rsid w:val="00203D69"/>
    <w:rsid w:val="00207446"/>
    <w:rsid w:val="00223586"/>
    <w:rsid w:val="00242842"/>
    <w:rsid w:val="00257D9F"/>
    <w:rsid w:val="002825DC"/>
    <w:rsid w:val="002D0440"/>
    <w:rsid w:val="002E13D7"/>
    <w:rsid w:val="00304E99"/>
    <w:rsid w:val="00345544"/>
    <w:rsid w:val="00374363"/>
    <w:rsid w:val="003762F9"/>
    <w:rsid w:val="00380F6C"/>
    <w:rsid w:val="003B00E5"/>
    <w:rsid w:val="003F16C2"/>
    <w:rsid w:val="0040353E"/>
    <w:rsid w:val="00403F8B"/>
    <w:rsid w:val="004149AD"/>
    <w:rsid w:val="00470FF1"/>
    <w:rsid w:val="0048124F"/>
    <w:rsid w:val="00494BC1"/>
    <w:rsid w:val="004A45FB"/>
    <w:rsid w:val="004D4A87"/>
    <w:rsid w:val="004E6474"/>
    <w:rsid w:val="004F4BB7"/>
    <w:rsid w:val="00571FFB"/>
    <w:rsid w:val="00573A19"/>
    <w:rsid w:val="00591E41"/>
    <w:rsid w:val="005C2242"/>
    <w:rsid w:val="005E33C2"/>
    <w:rsid w:val="00613674"/>
    <w:rsid w:val="006D5A26"/>
    <w:rsid w:val="00701663"/>
    <w:rsid w:val="0077431C"/>
    <w:rsid w:val="00814A26"/>
    <w:rsid w:val="008315DE"/>
    <w:rsid w:val="00862B19"/>
    <w:rsid w:val="00897B77"/>
    <w:rsid w:val="008B6B39"/>
    <w:rsid w:val="008D355C"/>
    <w:rsid w:val="008D466C"/>
    <w:rsid w:val="008F20E1"/>
    <w:rsid w:val="00973578"/>
    <w:rsid w:val="009B152E"/>
    <w:rsid w:val="009E337C"/>
    <w:rsid w:val="00A52322"/>
    <w:rsid w:val="00A610DB"/>
    <w:rsid w:val="00A927FC"/>
    <w:rsid w:val="00AA4D59"/>
    <w:rsid w:val="00AC15BD"/>
    <w:rsid w:val="00AF7A64"/>
    <w:rsid w:val="00B43F12"/>
    <w:rsid w:val="00B475B2"/>
    <w:rsid w:val="00BF0EE0"/>
    <w:rsid w:val="00C333D5"/>
    <w:rsid w:val="00C41E96"/>
    <w:rsid w:val="00C47C60"/>
    <w:rsid w:val="00C85042"/>
    <w:rsid w:val="00C919CB"/>
    <w:rsid w:val="00C95D2C"/>
    <w:rsid w:val="00CB048A"/>
    <w:rsid w:val="00CC37F1"/>
    <w:rsid w:val="00D33C6F"/>
    <w:rsid w:val="00D56598"/>
    <w:rsid w:val="00DD59A2"/>
    <w:rsid w:val="00E07C2E"/>
    <w:rsid w:val="00E14A2E"/>
    <w:rsid w:val="00EB37B2"/>
    <w:rsid w:val="00EB6E64"/>
    <w:rsid w:val="00EC7425"/>
    <w:rsid w:val="00ED320F"/>
    <w:rsid w:val="00FB489E"/>
    <w:rsid w:val="00FC1EC1"/>
    <w:rsid w:val="00F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00DEE-C7F2-4CB0-AE4E-E938573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CA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4135C"/>
    <w:pPr>
      <w:numPr>
        <w:numId w:val="15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C"/>
    <w:pPr>
      <w:numPr>
        <w:ilvl w:val="1"/>
        <w:numId w:val="15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C"/>
    <w:pPr>
      <w:numPr>
        <w:ilvl w:val="2"/>
        <w:numId w:val="1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C"/>
    <w:pPr>
      <w:numPr>
        <w:ilvl w:val="3"/>
        <w:numId w:val="15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3C6F"/>
    <w:pPr>
      <w:numPr>
        <w:ilvl w:val="4"/>
        <w:numId w:val="15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3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2C"/>
    <w:rPr>
      <w:rFonts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5D2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03D69"/>
    <w:rPr>
      <w:b/>
      <w:bCs/>
      <w:sz w:val="28"/>
      <w:szCs w:val="28"/>
    </w:rPr>
  </w:style>
  <w:style w:type="paragraph" w:styleId="a3">
    <w:name w:val="List Paragraph"/>
    <w:basedOn w:val="a"/>
    <w:uiPriority w:val="34"/>
    <w:rsid w:val="00ED320F"/>
    <w:pPr>
      <w:ind w:firstLineChars="200" w:firstLine="420"/>
    </w:pPr>
  </w:style>
  <w:style w:type="paragraph" w:styleId="a4">
    <w:name w:val="No Spacing"/>
    <w:aliases w:val="代码"/>
    <w:link w:val="Char"/>
    <w:uiPriority w:val="1"/>
    <w:qFormat/>
    <w:rsid w:val="0070166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360" w:lineRule="exact"/>
      <w:jc w:val="both"/>
    </w:pPr>
    <w:rPr>
      <w:sz w:val="24"/>
    </w:rPr>
  </w:style>
  <w:style w:type="paragraph" w:styleId="a5">
    <w:name w:val="header"/>
    <w:basedOn w:val="a"/>
    <w:link w:val="Char0"/>
    <w:uiPriority w:val="99"/>
    <w:unhideWhenUsed/>
    <w:rsid w:val="0004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3A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3A40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0413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4135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413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4135C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59"/>
    <w:qFormat/>
    <w:rsid w:val="00A610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B048A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a8">
    <w:name w:val="表格样式"/>
    <w:basedOn w:val="a1"/>
    <w:uiPriority w:val="99"/>
    <w:rsid w:val="00CB0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10" w:color="auto" w:fill="auto"/>
    </w:tcPr>
  </w:style>
  <w:style w:type="paragraph" w:customStyle="1" w:styleId="10">
    <w:name w:val="样式1"/>
    <w:basedOn w:val="a4"/>
    <w:link w:val="1Char0"/>
    <w:rsid w:val="00CB048A"/>
  </w:style>
  <w:style w:type="character" w:styleId="HTML">
    <w:name w:val="HTML Code"/>
    <w:basedOn w:val="a0"/>
    <w:uiPriority w:val="99"/>
    <w:unhideWhenUsed/>
    <w:rsid w:val="00CB048A"/>
    <w:rPr>
      <w:rFonts w:ascii="Courier New" w:hAnsi="Courier New" w:cs="Courier New"/>
      <w:sz w:val="20"/>
      <w:szCs w:val="20"/>
    </w:rPr>
  </w:style>
  <w:style w:type="character" w:customStyle="1" w:styleId="Char">
    <w:name w:val="无间隔 Char"/>
    <w:aliases w:val="代码 Char"/>
    <w:basedOn w:val="a0"/>
    <w:link w:val="a4"/>
    <w:uiPriority w:val="1"/>
    <w:rsid w:val="00CB048A"/>
    <w:rPr>
      <w:sz w:val="24"/>
      <w:shd w:val="clear" w:color="auto" w:fill="E7E6E6" w:themeFill="background2"/>
    </w:rPr>
  </w:style>
  <w:style w:type="character" w:customStyle="1" w:styleId="1Char0">
    <w:name w:val="样式1 Char"/>
    <w:basedOn w:val="Char"/>
    <w:link w:val="10"/>
    <w:rsid w:val="00CB048A"/>
    <w:rPr>
      <w:sz w:val="24"/>
      <w:shd w:val="clear" w:color="auto" w:fill="E7E6E6" w:themeFill="background2"/>
    </w:rPr>
  </w:style>
  <w:style w:type="table" w:customStyle="1" w:styleId="20">
    <w:name w:val="样式2"/>
    <w:basedOn w:val="a1"/>
    <w:uiPriority w:val="99"/>
    <w:rsid w:val="00171C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样式3"/>
    <w:basedOn w:val="a"/>
    <w:link w:val="3Char0"/>
    <w:rsid w:val="00171CAE"/>
  </w:style>
  <w:style w:type="character" w:customStyle="1" w:styleId="3Char0">
    <w:name w:val="样式3 Char"/>
    <w:basedOn w:val="a0"/>
    <w:link w:val="30"/>
    <w:rsid w:val="00171CAE"/>
  </w:style>
  <w:style w:type="paragraph" w:styleId="a9">
    <w:name w:val="Title"/>
    <w:basedOn w:val="a"/>
    <w:next w:val="a"/>
    <w:link w:val="Char2"/>
    <w:uiPriority w:val="10"/>
    <w:qFormat/>
    <w:rsid w:val="00194246"/>
    <w:pPr>
      <w:spacing w:before="240" w:after="6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Char2">
    <w:name w:val="标题 Char"/>
    <w:basedOn w:val="a0"/>
    <w:link w:val="a9"/>
    <w:uiPriority w:val="10"/>
    <w:rsid w:val="00194246"/>
    <w:rPr>
      <w:rFonts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Template\&#20070;&#20889;&#35268;&#33539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105F-0409-49F8-ABD9-7049743A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书写规范模板.dotx</Template>
  <TotalTime>6</TotalTime>
  <Pages>7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2018-11-02T13:44:00Z</dcterms:created>
  <dcterms:modified xsi:type="dcterms:W3CDTF">2018-11-02T13:50:00Z</dcterms:modified>
</cp:coreProperties>
</file>