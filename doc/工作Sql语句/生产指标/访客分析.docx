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D9" w:rsidRDefault="009E67D9" w:rsidP="009E67D9">
      <w:pPr>
        <w:pStyle w:val="a9"/>
        <w:rPr>
          <w:rFonts w:hint="eastAsia"/>
        </w:rPr>
      </w:pPr>
      <w:r>
        <w:t>访客分析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>归总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就是</w:t>
      </w:r>
      <w:r w:rsidRPr="009E67D9">
        <w:rPr>
          <w:rFonts w:hint="eastAsia"/>
          <w:color w:val="FF0000"/>
        </w:rPr>
        <w:t>业务名称需要解释成</w:t>
      </w:r>
      <w:r w:rsidRPr="009E67D9">
        <w:rPr>
          <w:rFonts w:hint="eastAsia"/>
          <w:color w:val="FF0000"/>
        </w:rPr>
        <w:t>sql</w:t>
      </w:r>
      <w:r w:rsidRPr="009E67D9">
        <w:rPr>
          <w:rFonts w:hint="eastAsia"/>
          <w:color w:val="FF0000"/>
        </w:rPr>
        <w:t>伪代码比较难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独立访客</w:t>
      </w:r>
      <w:r>
        <w:rPr>
          <w:rFonts w:hint="eastAsia"/>
        </w:rPr>
        <w:t>:</w:t>
      </w:r>
      <w:r>
        <w:rPr>
          <w:rFonts w:hint="eastAsia"/>
        </w:rPr>
        <w:t>其实就是访客</w:t>
      </w:r>
      <w:r>
        <w:rPr>
          <w:rFonts w:hint="eastAsia"/>
        </w:rPr>
        <w:t xml:space="preserve">, </w:t>
      </w:r>
      <w:r>
        <w:rPr>
          <w:rFonts w:hint="eastAsia"/>
        </w:rPr>
        <w:t>也就是</w:t>
      </w:r>
      <w:r w:rsidRPr="009E67D9">
        <w:rPr>
          <w:rFonts w:hint="eastAsia"/>
          <w:color w:val="FF0000"/>
        </w:rPr>
        <w:t>对应的不重复的</w:t>
      </w:r>
      <w:r w:rsidRPr="009E67D9">
        <w:rPr>
          <w:rFonts w:hint="eastAsia"/>
          <w:color w:val="FF0000"/>
        </w:rPr>
        <w:t>ip</w:t>
      </w:r>
      <w:r w:rsidRPr="009E67D9">
        <w:rPr>
          <w:rFonts w:hint="eastAsia"/>
          <w:color w:val="FF0000"/>
        </w:rPr>
        <w:t>的个数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新访客</w:t>
      </w:r>
      <w:r>
        <w:rPr>
          <w:rFonts w:hint="eastAsia"/>
        </w:rPr>
        <w:t xml:space="preserve">: </w:t>
      </w:r>
      <w:r>
        <w:rPr>
          <w:rFonts w:hint="eastAsia"/>
        </w:rPr>
        <w:t>就是</w:t>
      </w:r>
      <w:r w:rsidRPr="009E67D9">
        <w:rPr>
          <w:rFonts w:hint="eastAsia"/>
          <w:color w:val="FF0000"/>
        </w:rPr>
        <w:t>老的访客表里没有的</w:t>
      </w:r>
      <w:r>
        <w:rPr>
          <w:rFonts w:hint="eastAsia"/>
        </w:rPr>
        <w:t>,</w:t>
      </w:r>
      <w:r>
        <w:rPr>
          <w:rFonts w:hint="eastAsia"/>
        </w:rPr>
        <w:t>要</w:t>
      </w:r>
      <w:r w:rsidRPr="009E67D9">
        <w:rPr>
          <w:rFonts w:hint="eastAsia"/>
          <w:color w:val="FF0000"/>
        </w:rPr>
        <w:t>新建新老访客表</w:t>
      </w:r>
      <w:r w:rsidRPr="009E67D9">
        <w:rPr>
          <w:rFonts w:hint="eastAsia"/>
          <w:color w:val="FF0000"/>
        </w:rPr>
        <w:t>,</w:t>
      </w:r>
      <w:r w:rsidRPr="009E67D9">
        <w:rPr>
          <w:rFonts w:hint="eastAsia"/>
          <w:color w:val="FF0000"/>
        </w:rPr>
        <w:t>然后把今日的访客表和老的访客表对比</w:t>
      </w:r>
      <w:r w:rsidRPr="009E67D9">
        <w:rPr>
          <w:rFonts w:hint="eastAsia"/>
          <w:color w:val="FF0000"/>
        </w:rPr>
        <w:t>,</w:t>
      </w:r>
      <w:r>
        <w:rPr>
          <w:rFonts w:hint="eastAsia"/>
        </w:rPr>
        <w:t>只有</w:t>
      </w:r>
      <w:r>
        <w:rPr>
          <w:rFonts w:hint="eastAsia"/>
        </w:rPr>
        <w:t>老的访客表里没有</w:t>
      </w:r>
      <w:r>
        <w:rPr>
          <w:rFonts w:hint="eastAsia"/>
        </w:rPr>
        <w:t>的就是新的访客</w:t>
      </w:r>
      <w:r>
        <w:rPr>
          <w:rFonts w:hint="eastAsia"/>
        </w:rPr>
        <w:t>,</w:t>
      </w:r>
      <w:r>
        <w:rPr>
          <w:rFonts w:hint="eastAsia"/>
        </w:rPr>
        <w:t>然后把他加入新的访客表</w:t>
      </w:r>
      <w:r>
        <w:rPr>
          <w:rFonts w:hint="eastAsia"/>
        </w:rPr>
        <w:t>,</w:t>
      </w:r>
      <w:r>
        <w:rPr>
          <w:rFonts w:hint="eastAsia"/>
        </w:rPr>
        <w:t>最后还有加入到老的访客表中</w:t>
      </w:r>
      <w:r>
        <w:rPr>
          <w:rFonts w:hint="eastAsia"/>
        </w:rPr>
        <w:t>,</w:t>
      </w:r>
      <w:r>
        <w:rPr>
          <w:rFonts w:hint="eastAsia"/>
        </w:rPr>
        <w:t>表示他现在也算是老的访客了</w:t>
      </w:r>
    </w:p>
    <w:p w:rsidR="009E67D9" w:rsidRDefault="009E67D9" w:rsidP="009E67D9"/>
    <w:p w:rsidR="009E67D9" w:rsidRDefault="009E67D9" w:rsidP="009E67D9">
      <w:pPr>
        <w:pStyle w:val="1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独立访客</w:t>
      </w:r>
      <w:bookmarkStart w:id="0" w:name="_GoBack"/>
      <w:bookmarkEnd w:id="0"/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需求：按照时间维度来统计独立访客及其产生的</w:t>
      </w:r>
      <w:r>
        <w:rPr>
          <w:rFonts w:hint="eastAsia"/>
        </w:rPr>
        <w:t>pv</w:t>
      </w:r>
      <w:r>
        <w:rPr>
          <w:rFonts w:hint="eastAsia"/>
        </w:rPr>
        <w:t>量</w:t>
      </w:r>
    </w:p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按照时间维度比如小时来统计独立访客及其产生的</w:t>
      </w:r>
      <w:r>
        <w:rPr>
          <w:rFonts w:hint="eastAsia"/>
        </w:rPr>
        <w:t xml:space="preserve"> pv </w:t>
      </w:r>
      <w:r>
        <w:rPr>
          <w:rFonts w:hint="eastAsia"/>
        </w:rPr>
        <w:t>。</w:t>
      </w:r>
    </w:p>
    <w:p w:rsidR="009E67D9" w:rsidRDefault="009E67D9" w:rsidP="009E67D9"/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时间维度：时</w:t>
      </w:r>
    </w:p>
    <w:p w:rsidR="009E67D9" w:rsidRDefault="009E67D9" w:rsidP="009E67D9">
      <w:r>
        <w:t>drop table dw_user_dstc_ip_h;</w:t>
      </w:r>
    </w:p>
    <w:p w:rsidR="009E67D9" w:rsidRDefault="009E67D9" w:rsidP="009E67D9">
      <w:r>
        <w:t>create table dw_user_dstc_ip_h(</w:t>
      </w:r>
    </w:p>
    <w:p w:rsidR="009E67D9" w:rsidRDefault="009E67D9" w:rsidP="009E67D9">
      <w:r>
        <w:t>remote_addr string,</w:t>
      </w:r>
    </w:p>
    <w:p w:rsidR="009E67D9" w:rsidRDefault="009E67D9" w:rsidP="009E67D9">
      <w:r>
        <w:t>pvs      bigint,</w:t>
      </w:r>
    </w:p>
    <w:p w:rsidR="009E67D9" w:rsidRDefault="009E67D9" w:rsidP="009E67D9">
      <w:r>
        <w:t>hour     string);</w:t>
      </w:r>
    </w:p>
    <w:p w:rsidR="009E67D9" w:rsidRDefault="009E67D9" w:rsidP="009E67D9"/>
    <w:p w:rsidR="009E67D9" w:rsidRDefault="009E67D9" w:rsidP="009E67D9">
      <w:r>
        <w:t xml:space="preserve">insert into table dw_user_dstc_ip_h </w:t>
      </w:r>
    </w:p>
    <w:p w:rsidR="009E67D9" w:rsidRDefault="009E67D9" w:rsidP="009E67D9">
      <w:r>
        <w:t xml:space="preserve">select remote_addr,count(1) as pvs,concat(month,day,hour) as hour </w:t>
      </w:r>
    </w:p>
    <w:p w:rsidR="009E67D9" w:rsidRDefault="009E67D9" w:rsidP="009E67D9">
      <w:r>
        <w:t>from ods_weblog_detail</w:t>
      </w:r>
    </w:p>
    <w:p w:rsidR="009E67D9" w:rsidRDefault="009E67D9" w:rsidP="009E67D9">
      <w:r>
        <w:t>Where datestr='20130918'</w:t>
      </w:r>
    </w:p>
    <w:p w:rsidR="009E67D9" w:rsidRDefault="009E67D9" w:rsidP="009E67D9">
      <w:r>
        <w:t>group by concat(month,day,hour),remote_addr;</w:t>
      </w:r>
    </w:p>
    <w:p w:rsidR="009E67D9" w:rsidRDefault="009E67D9" w:rsidP="009E67D9"/>
    <w:p w:rsidR="009E67D9" w:rsidRDefault="009E67D9" w:rsidP="009E67D9"/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在上述基础之上，可以继续分析，比如每小时独立访客总数</w:t>
      </w:r>
    </w:p>
    <w:p w:rsidR="009E67D9" w:rsidRDefault="009E67D9" w:rsidP="009E67D9">
      <w:r>
        <w:t>select count(1) as dstc_ip_cnts,hour from dw_user_dstc_ip_h group by hour;</w:t>
      </w:r>
    </w:p>
    <w:p w:rsidR="009E67D9" w:rsidRDefault="009E67D9" w:rsidP="009E67D9"/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时间维度：日</w:t>
      </w:r>
    </w:p>
    <w:p w:rsidR="009E67D9" w:rsidRDefault="009E67D9" w:rsidP="009E67D9">
      <w:r>
        <w:t>select remote_addr,count(1) as counts,concat(month,day) as day</w:t>
      </w:r>
    </w:p>
    <w:p w:rsidR="009E67D9" w:rsidRDefault="009E67D9" w:rsidP="009E67D9">
      <w:r>
        <w:t>from ods_weblog_detail</w:t>
      </w:r>
    </w:p>
    <w:p w:rsidR="009E67D9" w:rsidRDefault="009E67D9" w:rsidP="009E67D9">
      <w:r>
        <w:t>Where datestr='20130918'</w:t>
      </w:r>
    </w:p>
    <w:p w:rsidR="009E67D9" w:rsidRDefault="009E67D9" w:rsidP="009E67D9">
      <w:r>
        <w:t>group by concat(month,day),remote_addr;</w:t>
      </w:r>
    </w:p>
    <w:p w:rsidR="009E67D9" w:rsidRDefault="009E67D9" w:rsidP="009E67D9"/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时间维度：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</w:p>
    <w:p w:rsidR="009E67D9" w:rsidRDefault="009E67D9" w:rsidP="009E67D9">
      <w:r>
        <w:t xml:space="preserve">select remote_addr,count(1) as counts,month </w:t>
      </w:r>
    </w:p>
    <w:p w:rsidR="009E67D9" w:rsidRDefault="009E67D9" w:rsidP="009E67D9">
      <w:r>
        <w:t>from ods_weblog_detail</w:t>
      </w:r>
    </w:p>
    <w:p w:rsidR="009E67D9" w:rsidRDefault="009E67D9" w:rsidP="009E67D9">
      <w:r>
        <w:t>group by month,remote_addr;</w:t>
      </w:r>
    </w:p>
    <w:p w:rsidR="009E67D9" w:rsidRDefault="009E67D9" w:rsidP="009E67D9"/>
    <w:p w:rsidR="009E67D9" w:rsidRDefault="009E67D9" w:rsidP="009E67D9"/>
    <w:p w:rsidR="009E67D9" w:rsidRDefault="009E67D9" w:rsidP="009E67D9">
      <w:r>
        <w:t>----------------------------------------------------------------------------------------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每日新访客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需求：将每天的新访客统计出来。</w:t>
      </w:r>
    </w:p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历日去重访客累积表</w:t>
      </w:r>
    </w:p>
    <w:p w:rsidR="009E67D9" w:rsidRDefault="009E67D9" w:rsidP="009E67D9">
      <w:r>
        <w:t>drop table dw_user_dsct_history;</w:t>
      </w:r>
    </w:p>
    <w:p w:rsidR="009E67D9" w:rsidRDefault="009E67D9" w:rsidP="009E67D9">
      <w:r>
        <w:t>create table dw_user_dsct_history(</w:t>
      </w:r>
    </w:p>
    <w:p w:rsidR="009E67D9" w:rsidRDefault="009E67D9" w:rsidP="009E67D9">
      <w:r>
        <w:t>day string,</w:t>
      </w:r>
    </w:p>
    <w:p w:rsidR="009E67D9" w:rsidRDefault="009E67D9" w:rsidP="009E67D9">
      <w:r>
        <w:t>ip string)</w:t>
      </w:r>
    </w:p>
    <w:p w:rsidR="009E67D9" w:rsidRDefault="009E67D9" w:rsidP="009E67D9">
      <w:r>
        <w:t>partitioned by(datestr string);</w:t>
      </w:r>
    </w:p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每日新访客表</w:t>
      </w:r>
    </w:p>
    <w:p w:rsidR="009E67D9" w:rsidRDefault="009E67D9" w:rsidP="009E67D9">
      <w:r>
        <w:t>drop table dw_user_new_d;</w:t>
      </w:r>
    </w:p>
    <w:p w:rsidR="009E67D9" w:rsidRDefault="009E67D9" w:rsidP="009E67D9">
      <w:r>
        <w:t>create table dw_user_new_d (</w:t>
      </w:r>
    </w:p>
    <w:p w:rsidR="009E67D9" w:rsidRDefault="009E67D9" w:rsidP="009E67D9">
      <w:r>
        <w:t>day string,</w:t>
      </w:r>
    </w:p>
    <w:p w:rsidR="009E67D9" w:rsidRDefault="009E67D9" w:rsidP="009E67D9">
      <w:r>
        <w:t xml:space="preserve">ip string) </w:t>
      </w:r>
    </w:p>
    <w:p w:rsidR="009E67D9" w:rsidRDefault="009E67D9" w:rsidP="009E67D9">
      <w:r>
        <w:t>partitioned by(datestr string);</w:t>
      </w:r>
    </w:p>
    <w:p w:rsidR="009E67D9" w:rsidRDefault="009E67D9" w:rsidP="009E67D9">
      <w:pPr>
        <w:pStyle w:val="1"/>
        <w:rPr>
          <w:rFonts w:hint="eastAsia"/>
        </w:rPr>
      </w:pPr>
      <w:r>
        <w:t>新老访客建立</w:t>
      </w:r>
    </w:p>
    <w:p w:rsidR="009E67D9" w:rsidRPr="009E67D9" w:rsidRDefault="009E67D9" w:rsidP="009E67D9">
      <w:pPr>
        <w:rPr>
          <w:rFonts w:hint="eastAsia"/>
          <w:color w:val="FF0000"/>
        </w:rPr>
      </w:pPr>
      <w:r w:rsidRPr="009E67D9">
        <w:rPr>
          <w:rFonts w:hint="eastAsia"/>
          <w:color w:val="FF0000"/>
        </w:rPr>
        <w:t xml:space="preserve">-- </w:t>
      </w:r>
      <w:r w:rsidRPr="009E67D9">
        <w:rPr>
          <w:rFonts w:hint="eastAsia"/>
          <w:color w:val="FF0000"/>
        </w:rPr>
        <w:t>历史访客表里没有的就是新访客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这里可以关联访客表和历史访客表</w:t>
      </w:r>
      <w:r>
        <w:rPr>
          <w:rFonts w:hint="eastAsia"/>
        </w:rPr>
        <w:t xml:space="preserve">, </w:t>
      </w:r>
      <w:r>
        <w:rPr>
          <w:rFonts w:hint="eastAsia"/>
        </w:rPr>
        <w:t>左关联</w:t>
      </w:r>
      <w:r>
        <w:rPr>
          <w:rFonts w:hint="eastAsia"/>
        </w:rPr>
        <w:t>不上</w:t>
      </w:r>
      <w:r>
        <w:rPr>
          <w:rFonts w:hint="eastAsia"/>
        </w:rPr>
        <w:t>历史访问表的就是</w:t>
      </w:r>
      <w:r>
        <w:rPr>
          <w:rFonts w:hint="eastAsia"/>
        </w:rPr>
        <w:t>新房客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就说明第一次来访</w:t>
      </w:r>
      <w:r>
        <w:rPr>
          <w:rFonts w:hint="eastAsia"/>
        </w:rPr>
        <w:t xml:space="preserve">, </w:t>
      </w:r>
    </w:p>
    <w:p w:rsidR="009E67D9" w:rsidRDefault="009E67D9" w:rsidP="009E67D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细节</w:t>
      </w:r>
      <w:r>
        <w:rPr>
          <w:rFonts w:hint="eastAsia"/>
        </w:rPr>
        <w:t xml:space="preserve">: </w:t>
      </w:r>
      <w:r>
        <w:rPr>
          <w:rFonts w:hint="eastAsia"/>
        </w:rPr>
        <w:t>同样的</w:t>
      </w:r>
      <w:r>
        <w:rPr>
          <w:rFonts w:hint="eastAsia"/>
        </w:rPr>
        <w:t>ip</w:t>
      </w:r>
      <w:r>
        <w:rPr>
          <w:rFonts w:hint="eastAsia"/>
        </w:rPr>
        <w:t>需要把它过滤掉</w:t>
      </w:r>
      <w:r>
        <w:rPr>
          <w:rFonts w:hint="eastAsia"/>
        </w:rPr>
        <w:t xml:space="preserve">, </w:t>
      </w:r>
      <w:r>
        <w:rPr>
          <w:rFonts w:hint="eastAsia"/>
        </w:rPr>
        <w:t>还有每日</w:t>
      </w:r>
      <w:r>
        <w:rPr>
          <w:rFonts w:hint="eastAsia"/>
        </w:rPr>
        <w:t xml:space="preserve">, </w:t>
      </w:r>
      <w:r>
        <w:rPr>
          <w:rFonts w:hint="eastAsia"/>
        </w:rPr>
        <w:t>也需要</w:t>
      </w:r>
      <w:r>
        <w:rPr>
          <w:rFonts w:hint="eastAsia"/>
        </w:rPr>
        <w:t>对日期</w:t>
      </w:r>
      <w:r>
        <w:rPr>
          <w:rFonts w:hint="eastAsia"/>
        </w:rPr>
        <w:t>去重</w:t>
      </w:r>
      <w:r>
        <w:rPr>
          <w:rFonts w:hint="eastAsia"/>
        </w:rPr>
        <w:t>,</w:t>
      </w:r>
      <w:r>
        <w:rPr>
          <w:rFonts w:hint="eastAsia"/>
        </w:rPr>
        <w:t>精准到天</w:t>
      </w:r>
    </w:p>
    <w:p w:rsidR="009E67D9" w:rsidRDefault="009E67D9" w:rsidP="009E67D9">
      <w:r>
        <w:t>select a.remote_addr ,a.day</w:t>
      </w:r>
    </w:p>
    <w:p w:rsidR="009E67D9" w:rsidRDefault="009E67D9" w:rsidP="009E67D9">
      <w:r>
        <w:t>from (</w:t>
      </w:r>
    </w:p>
    <w:p w:rsidR="009E67D9" w:rsidRDefault="009E67D9" w:rsidP="009E67D9">
      <w:r>
        <w:t xml:space="preserve">select   remote_addr,'20130918' as day </w:t>
      </w:r>
    </w:p>
    <w:p w:rsidR="009E67D9" w:rsidRDefault="009E67D9" w:rsidP="009E67D9">
      <w:r>
        <w:t>from ods_weblog_detail newIp</w:t>
      </w:r>
    </w:p>
    <w:p w:rsidR="009E67D9" w:rsidRDefault="009E67D9" w:rsidP="009E67D9">
      <w:r>
        <w:t>where datestr ='20130918'</w:t>
      </w:r>
    </w:p>
    <w:p w:rsidR="009E67D9" w:rsidRDefault="009E67D9" w:rsidP="009E67D9">
      <w:r>
        <w:t>group by remote_addr</w:t>
      </w:r>
    </w:p>
    <w:p w:rsidR="009E67D9" w:rsidRDefault="009E67D9" w:rsidP="009E67D9">
      <w:r>
        <w:t xml:space="preserve">) a </w:t>
      </w:r>
    </w:p>
    <w:p w:rsidR="009E67D9" w:rsidRDefault="009E67D9" w:rsidP="009E67D9">
      <w:r>
        <w:t>left join dw_user_dsct_history hist</w:t>
      </w:r>
    </w:p>
    <w:p w:rsidR="009E67D9" w:rsidRDefault="009E67D9" w:rsidP="009E67D9">
      <w:r>
        <w:t>on a.remote_addr = hist.ip</w:t>
      </w:r>
    </w:p>
    <w:p w:rsidR="009E67D9" w:rsidRDefault="009E67D9" w:rsidP="009E67D9">
      <w:r>
        <w:t>where hist.ip is null;</w:t>
      </w:r>
    </w:p>
    <w:p w:rsidR="009E67D9" w:rsidRDefault="009E67D9" w:rsidP="009E67D9"/>
    <w:p w:rsidR="009E67D9" w:rsidRDefault="009E67D9" w:rsidP="009E67D9"/>
    <w:p w:rsidR="009E67D9" w:rsidRDefault="009E67D9" w:rsidP="009E67D9"/>
    <w:p w:rsidR="009E67D9" w:rsidRDefault="009E67D9" w:rsidP="009E67D9"/>
    <w:p w:rsidR="009E67D9" w:rsidRDefault="009E67D9" w:rsidP="009E67D9"/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每日新用户插入新访客表</w:t>
      </w:r>
    </w:p>
    <w:p w:rsidR="009E67D9" w:rsidRDefault="009E67D9" w:rsidP="009E67D9">
      <w:r>
        <w:t>insert into table dw_user_new_d partition(datestr='20130918')</w:t>
      </w:r>
    </w:p>
    <w:p w:rsidR="009E67D9" w:rsidRDefault="009E67D9" w:rsidP="009E67D9">
      <w:r>
        <w:t xml:space="preserve">select tmp.day as day,tmp.today_addr as new_ip </w:t>
      </w:r>
    </w:p>
    <w:p w:rsidR="009E67D9" w:rsidRDefault="009E67D9" w:rsidP="009E67D9">
      <w:r>
        <w:t>from</w:t>
      </w:r>
    </w:p>
    <w:p w:rsidR="009E67D9" w:rsidRDefault="009E67D9" w:rsidP="009E67D9">
      <w:r>
        <w:t>(</w:t>
      </w:r>
    </w:p>
    <w:p w:rsidR="009E67D9" w:rsidRDefault="009E67D9" w:rsidP="009E67D9">
      <w:r>
        <w:t xml:space="preserve">select today.day as day,today.remote_addr as today_addr,old.ip as old_addr </w:t>
      </w:r>
    </w:p>
    <w:p w:rsidR="009E67D9" w:rsidRDefault="009E67D9" w:rsidP="009E67D9">
      <w:r>
        <w:t xml:space="preserve">from </w:t>
      </w:r>
    </w:p>
    <w:p w:rsidR="009E67D9" w:rsidRDefault="009E67D9" w:rsidP="009E67D9">
      <w:r>
        <w:t>(</w:t>
      </w:r>
    </w:p>
    <w:p w:rsidR="009E67D9" w:rsidRDefault="009E67D9" w:rsidP="009E67D9">
      <w:r>
        <w:t xml:space="preserve">select distinct remote_addr as remote_addr,"20130918" as day </w:t>
      </w:r>
    </w:p>
    <w:p w:rsidR="009E67D9" w:rsidRDefault="009E67D9" w:rsidP="009E67D9">
      <w:r>
        <w:t>from ods_weblog_detail where datestr="20130918"</w:t>
      </w:r>
    </w:p>
    <w:p w:rsidR="009E67D9" w:rsidRDefault="009E67D9" w:rsidP="009E67D9">
      <w:r>
        <w:t>) today</w:t>
      </w:r>
    </w:p>
    <w:p w:rsidR="009E67D9" w:rsidRDefault="009E67D9" w:rsidP="009E67D9">
      <w:r>
        <w:t xml:space="preserve">left outer join </w:t>
      </w:r>
    </w:p>
    <w:p w:rsidR="009E67D9" w:rsidRDefault="009E67D9" w:rsidP="009E67D9">
      <w:r>
        <w:t>dw_user_dsct_history old</w:t>
      </w:r>
    </w:p>
    <w:p w:rsidR="009E67D9" w:rsidRDefault="009E67D9" w:rsidP="009E67D9">
      <w:r>
        <w:t>on today.remote_addr=old.ip</w:t>
      </w:r>
    </w:p>
    <w:p w:rsidR="009E67D9" w:rsidRDefault="009E67D9" w:rsidP="009E67D9">
      <w:r>
        <w:t>) tmp</w:t>
      </w:r>
    </w:p>
    <w:p w:rsidR="009E67D9" w:rsidRDefault="009E67D9" w:rsidP="009E67D9">
      <w:r>
        <w:t>where tmp.old_addr is null;</w:t>
      </w:r>
    </w:p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每日新用户追加到历史累计表</w:t>
      </w:r>
    </w:p>
    <w:p w:rsidR="009E67D9" w:rsidRDefault="009E67D9" w:rsidP="009E67D9">
      <w:r>
        <w:t>insert into table dw_user_dsct_history partition(datestr='20130918')</w:t>
      </w:r>
    </w:p>
    <w:p w:rsidR="009E67D9" w:rsidRDefault="009E67D9" w:rsidP="009E67D9">
      <w:r>
        <w:t>select day,ip from dw_user_new_d where datestr='20130918';</w:t>
      </w:r>
    </w:p>
    <w:p w:rsidR="009E67D9" w:rsidRDefault="009E67D9" w:rsidP="009E67D9"/>
    <w:p w:rsidR="009E67D9" w:rsidRDefault="009E67D9" w:rsidP="009E67D9"/>
    <w:p w:rsidR="009E67D9" w:rsidRDefault="009E67D9" w:rsidP="009E67D9">
      <w:pPr>
        <w:rPr>
          <w:rFonts w:hint="eastAsia"/>
        </w:rPr>
      </w:pPr>
      <w:r>
        <w:rPr>
          <w:rFonts w:hint="eastAsia"/>
        </w:rPr>
        <w:t>验证：</w:t>
      </w:r>
    </w:p>
    <w:p w:rsidR="009E67D9" w:rsidRDefault="009E67D9" w:rsidP="009E67D9">
      <w:r>
        <w:t>select count(distinct remote_addr) from ods_weblog_detail;</w:t>
      </w:r>
    </w:p>
    <w:p w:rsidR="009E67D9" w:rsidRDefault="009E67D9" w:rsidP="009E67D9"/>
    <w:p w:rsidR="009E67D9" w:rsidRDefault="009E67D9" w:rsidP="009E67D9">
      <w:r>
        <w:t>select count(1) from dw_user_dsct_history where datestr='20130918';</w:t>
      </w:r>
    </w:p>
    <w:p w:rsidR="009E67D9" w:rsidRDefault="009E67D9" w:rsidP="009E67D9"/>
    <w:p w:rsidR="009E67D9" w:rsidRDefault="009E67D9" w:rsidP="009E67D9">
      <w:r>
        <w:t>select count(1) from dw_user_new_d where datestr='20130918';</w:t>
      </w:r>
    </w:p>
    <w:p w:rsidR="009E67D9" w:rsidRDefault="009E67D9" w:rsidP="009E67D9"/>
    <w:p w:rsidR="009E67D9" w:rsidRDefault="009E67D9" w:rsidP="009E67D9"/>
    <w:p w:rsidR="009E67D9" w:rsidRDefault="009E67D9" w:rsidP="009E67D9"/>
    <w:p w:rsidR="009E67D9" w:rsidRDefault="009E67D9" w:rsidP="009E67D9"/>
    <w:p w:rsidR="00EB37B2" w:rsidRPr="009E67D9" w:rsidRDefault="00EB37B2" w:rsidP="00A52322"/>
    <w:sectPr w:rsidR="00EB37B2" w:rsidRPr="009E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759" w:rsidRDefault="000A7759" w:rsidP="00043A40">
      <w:r>
        <w:separator/>
      </w:r>
    </w:p>
  </w:endnote>
  <w:endnote w:type="continuationSeparator" w:id="0">
    <w:p w:rsidR="000A7759" w:rsidRDefault="000A7759" w:rsidP="0004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759" w:rsidRDefault="000A7759" w:rsidP="00043A40">
      <w:r>
        <w:separator/>
      </w:r>
    </w:p>
  </w:footnote>
  <w:footnote w:type="continuationSeparator" w:id="0">
    <w:p w:rsidR="000A7759" w:rsidRDefault="000A7759" w:rsidP="0004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7E3E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5E67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BA841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C9A3F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AEA9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B48A0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FA02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90D8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662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C7AA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B93986"/>
    <w:multiLevelType w:val="hybridMultilevel"/>
    <w:tmpl w:val="A372E322"/>
    <w:lvl w:ilvl="0" w:tplc="D1EC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A85B46"/>
    <w:multiLevelType w:val="hybridMultilevel"/>
    <w:tmpl w:val="8998F0D0"/>
    <w:lvl w:ilvl="0" w:tplc="E7D4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8C65DB"/>
    <w:multiLevelType w:val="hybridMultilevel"/>
    <w:tmpl w:val="F1B2E2B4"/>
    <w:lvl w:ilvl="0" w:tplc="8E10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C67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08F14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51B6E9D"/>
    <w:multiLevelType w:val="hybridMultilevel"/>
    <w:tmpl w:val="ADCAA16A"/>
    <w:lvl w:ilvl="0" w:tplc="7AC4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E44E9B"/>
    <w:multiLevelType w:val="multilevel"/>
    <w:tmpl w:val="0128A3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0A3391D"/>
    <w:multiLevelType w:val="hybridMultilevel"/>
    <w:tmpl w:val="856849F4"/>
    <w:lvl w:ilvl="0" w:tplc="4C34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4402B"/>
    <w:multiLevelType w:val="hybridMultilevel"/>
    <w:tmpl w:val="D196EDC6"/>
    <w:lvl w:ilvl="0" w:tplc="765C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115EFF"/>
    <w:multiLevelType w:val="hybridMultilevel"/>
    <w:tmpl w:val="FAB470D0"/>
    <w:lvl w:ilvl="0" w:tplc="AD0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8C6F3C"/>
    <w:multiLevelType w:val="hybridMultilevel"/>
    <w:tmpl w:val="B9801B46"/>
    <w:lvl w:ilvl="0" w:tplc="1D74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DF19BF"/>
    <w:multiLevelType w:val="hybridMultilevel"/>
    <w:tmpl w:val="ACACF4C8"/>
    <w:lvl w:ilvl="0" w:tplc="CAC2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6C3222"/>
    <w:multiLevelType w:val="hybridMultilevel"/>
    <w:tmpl w:val="F8A80D5A"/>
    <w:lvl w:ilvl="0" w:tplc="971E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A5EAD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FB00C1"/>
    <w:multiLevelType w:val="multilevel"/>
    <w:tmpl w:val="37B0BDE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1641485"/>
    <w:multiLevelType w:val="hybridMultilevel"/>
    <w:tmpl w:val="CC268714"/>
    <w:lvl w:ilvl="0" w:tplc="550637A0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045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77123F8"/>
    <w:multiLevelType w:val="hybridMultilevel"/>
    <w:tmpl w:val="DEE22B48"/>
    <w:lvl w:ilvl="0" w:tplc="82F8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CE0A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5A3436D"/>
    <w:multiLevelType w:val="hybridMultilevel"/>
    <w:tmpl w:val="0EC878B4"/>
    <w:lvl w:ilvl="0" w:tplc="88046072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F6DB4"/>
    <w:multiLevelType w:val="multilevel"/>
    <w:tmpl w:val="0704A07A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48F47777"/>
    <w:multiLevelType w:val="hybridMultilevel"/>
    <w:tmpl w:val="AF78435E"/>
    <w:lvl w:ilvl="0" w:tplc="C77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AA30E0"/>
    <w:multiLevelType w:val="hybridMultilevel"/>
    <w:tmpl w:val="18DE58E4"/>
    <w:lvl w:ilvl="0" w:tplc="8DB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274E8D"/>
    <w:multiLevelType w:val="multilevel"/>
    <w:tmpl w:val="A8203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4D8B072C"/>
    <w:multiLevelType w:val="hybridMultilevel"/>
    <w:tmpl w:val="8BD62760"/>
    <w:lvl w:ilvl="0" w:tplc="DBC4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AD2277"/>
    <w:multiLevelType w:val="hybridMultilevel"/>
    <w:tmpl w:val="083E7C12"/>
    <w:lvl w:ilvl="0" w:tplc="B6B25DB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654B4C"/>
    <w:multiLevelType w:val="hybridMultilevel"/>
    <w:tmpl w:val="E11A6230"/>
    <w:lvl w:ilvl="0" w:tplc="660E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995F51"/>
    <w:multiLevelType w:val="hybridMultilevel"/>
    <w:tmpl w:val="D56C344C"/>
    <w:lvl w:ilvl="0" w:tplc="3978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D00BD5"/>
    <w:multiLevelType w:val="hybridMultilevel"/>
    <w:tmpl w:val="A0AED746"/>
    <w:lvl w:ilvl="0" w:tplc="D77E8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FB73EEB"/>
    <w:multiLevelType w:val="hybridMultilevel"/>
    <w:tmpl w:val="7432116C"/>
    <w:lvl w:ilvl="0" w:tplc="C060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D50C01"/>
    <w:multiLevelType w:val="hybridMultilevel"/>
    <w:tmpl w:val="4BEE5068"/>
    <w:lvl w:ilvl="0" w:tplc="63EC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992793"/>
    <w:multiLevelType w:val="hybridMultilevel"/>
    <w:tmpl w:val="3A74F3AA"/>
    <w:lvl w:ilvl="0" w:tplc="68A61F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816B15"/>
    <w:multiLevelType w:val="hybridMultilevel"/>
    <w:tmpl w:val="C9F8D294"/>
    <w:lvl w:ilvl="0" w:tplc="9646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541D9A"/>
    <w:multiLevelType w:val="hybridMultilevel"/>
    <w:tmpl w:val="5AEA25D6"/>
    <w:lvl w:ilvl="0" w:tplc="5B263F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6942B6"/>
    <w:multiLevelType w:val="hybridMultilevel"/>
    <w:tmpl w:val="750843FA"/>
    <w:lvl w:ilvl="0" w:tplc="D4E4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0"/>
  </w:num>
  <w:num w:numId="3">
    <w:abstractNumId w:val="16"/>
  </w:num>
  <w:num w:numId="4">
    <w:abstractNumId w:val="42"/>
  </w:num>
  <w:num w:numId="5">
    <w:abstractNumId w:val="3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4"/>
  </w:num>
  <w:num w:numId="9">
    <w:abstractNumId w:val="13"/>
  </w:num>
  <w:num w:numId="10">
    <w:abstractNumId w:val="29"/>
  </w:num>
  <w:num w:numId="11">
    <w:abstractNumId w:val="27"/>
  </w:num>
  <w:num w:numId="12">
    <w:abstractNumId w:val="24"/>
  </w:num>
  <w:num w:numId="13">
    <w:abstractNumId w:val="28"/>
  </w:num>
  <w:num w:numId="14">
    <w:abstractNumId w:val="25"/>
  </w:num>
  <w:num w:numId="15">
    <w:abstractNumId w:val="32"/>
  </w:num>
  <w:num w:numId="16">
    <w:abstractNumId w:val="37"/>
  </w:num>
  <w:num w:numId="17">
    <w:abstractNumId w:val="17"/>
  </w:num>
  <w:num w:numId="18">
    <w:abstractNumId w:val="15"/>
  </w:num>
  <w:num w:numId="19">
    <w:abstractNumId w:val="33"/>
  </w:num>
  <w:num w:numId="20">
    <w:abstractNumId w:val="2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41"/>
  </w:num>
  <w:num w:numId="34">
    <w:abstractNumId w:val="39"/>
  </w:num>
  <w:num w:numId="35">
    <w:abstractNumId w:val="43"/>
  </w:num>
  <w:num w:numId="36">
    <w:abstractNumId w:val="30"/>
  </w:num>
  <w:num w:numId="37">
    <w:abstractNumId w:val="38"/>
  </w:num>
  <w:num w:numId="38">
    <w:abstractNumId w:val="19"/>
  </w:num>
  <w:num w:numId="39">
    <w:abstractNumId w:val="26"/>
  </w:num>
  <w:num w:numId="40">
    <w:abstractNumId w:val="18"/>
  </w:num>
  <w:num w:numId="41">
    <w:abstractNumId w:val="12"/>
  </w:num>
  <w:num w:numId="42">
    <w:abstractNumId w:val="31"/>
  </w:num>
  <w:num w:numId="43">
    <w:abstractNumId w:val="21"/>
  </w:num>
  <w:num w:numId="44">
    <w:abstractNumId w:val="3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D9"/>
    <w:rsid w:val="00007155"/>
    <w:rsid w:val="00036A50"/>
    <w:rsid w:val="0004135C"/>
    <w:rsid w:val="00043A40"/>
    <w:rsid w:val="00061BED"/>
    <w:rsid w:val="00097263"/>
    <w:rsid w:val="000A7759"/>
    <w:rsid w:val="000B3E05"/>
    <w:rsid w:val="000E30FF"/>
    <w:rsid w:val="000F20B1"/>
    <w:rsid w:val="0011717E"/>
    <w:rsid w:val="001559F2"/>
    <w:rsid w:val="00171CAE"/>
    <w:rsid w:val="00194246"/>
    <w:rsid w:val="001A281F"/>
    <w:rsid w:val="001E5F85"/>
    <w:rsid w:val="001F0878"/>
    <w:rsid w:val="00203D69"/>
    <w:rsid w:val="00207446"/>
    <w:rsid w:val="00223586"/>
    <w:rsid w:val="00242842"/>
    <w:rsid w:val="002825DC"/>
    <w:rsid w:val="002D0440"/>
    <w:rsid w:val="002E13D7"/>
    <w:rsid w:val="00304E99"/>
    <w:rsid w:val="00345544"/>
    <w:rsid w:val="00374363"/>
    <w:rsid w:val="003762F9"/>
    <w:rsid w:val="00380F6C"/>
    <w:rsid w:val="003B00E5"/>
    <w:rsid w:val="003F16C2"/>
    <w:rsid w:val="0040353E"/>
    <w:rsid w:val="00403F8B"/>
    <w:rsid w:val="004149AD"/>
    <w:rsid w:val="00470FF1"/>
    <w:rsid w:val="0048124F"/>
    <w:rsid w:val="00494BC1"/>
    <w:rsid w:val="004A45FB"/>
    <w:rsid w:val="004D4A87"/>
    <w:rsid w:val="004E6474"/>
    <w:rsid w:val="004F4BB7"/>
    <w:rsid w:val="00571FFB"/>
    <w:rsid w:val="00573A19"/>
    <w:rsid w:val="00591E41"/>
    <w:rsid w:val="005C2242"/>
    <w:rsid w:val="005E33C2"/>
    <w:rsid w:val="00613674"/>
    <w:rsid w:val="006D5A26"/>
    <w:rsid w:val="00701663"/>
    <w:rsid w:val="0077431C"/>
    <w:rsid w:val="00814A26"/>
    <w:rsid w:val="008315DE"/>
    <w:rsid w:val="00862B19"/>
    <w:rsid w:val="00897B77"/>
    <w:rsid w:val="008B6B39"/>
    <w:rsid w:val="008D355C"/>
    <w:rsid w:val="008F20E1"/>
    <w:rsid w:val="00973578"/>
    <w:rsid w:val="009B152E"/>
    <w:rsid w:val="009E337C"/>
    <w:rsid w:val="009E67D9"/>
    <w:rsid w:val="00A52322"/>
    <w:rsid w:val="00A610DB"/>
    <w:rsid w:val="00A927FC"/>
    <w:rsid w:val="00AA4D59"/>
    <w:rsid w:val="00AC15BD"/>
    <w:rsid w:val="00AF7A64"/>
    <w:rsid w:val="00B43F12"/>
    <w:rsid w:val="00B475B2"/>
    <w:rsid w:val="00BF0EE0"/>
    <w:rsid w:val="00C333D5"/>
    <w:rsid w:val="00C41E96"/>
    <w:rsid w:val="00C47C60"/>
    <w:rsid w:val="00C85042"/>
    <w:rsid w:val="00C95D2C"/>
    <w:rsid w:val="00CB048A"/>
    <w:rsid w:val="00CC37F1"/>
    <w:rsid w:val="00D33C6F"/>
    <w:rsid w:val="00D56598"/>
    <w:rsid w:val="00DD59A2"/>
    <w:rsid w:val="00E07C2E"/>
    <w:rsid w:val="00E14A2E"/>
    <w:rsid w:val="00EB37B2"/>
    <w:rsid w:val="00EB6E64"/>
    <w:rsid w:val="00EC7425"/>
    <w:rsid w:val="00ED320F"/>
    <w:rsid w:val="00FB489E"/>
    <w:rsid w:val="00FC1EC1"/>
    <w:rsid w:val="00F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37994-FD92-4512-8A26-B2A73A52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CA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4135C"/>
    <w:pPr>
      <w:numPr>
        <w:numId w:val="15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C"/>
    <w:pPr>
      <w:numPr>
        <w:ilvl w:val="1"/>
        <w:numId w:val="15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C"/>
    <w:pPr>
      <w:numPr>
        <w:ilvl w:val="2"/>
        <w:numId w:val="1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C"/>
    <w:pPr>
      <w:numPr>
        <w:ilvl w:val="3"/>
        <w:numId w:val="15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3C6F"/>
    <w:pPr>
      <w:numPr>
        <w:ilvl w:val="4"/>
        <w:numId w:val="15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3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2C"/>
    <w:rPr>
      <w:rFonts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D2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3D69"/>
    <w:rPr>
      <w:b/>
      <w:bCs/>
      <w:sz w:val="28"/>
      <w:szCs w:val="28"/>
    </w:rPr>
  </w:style>
  <w:style w:type="paragraph" w:styleId="a3">
    <w:name w:val="List Paragraph"/>
    <w:basedOn w:val="a"/>
    <w:uiPriority w:val="34"/>
    <w:rsid w:val="00ED320F"/>
    <w:pPr>
      <w:ind w:firstLineChars="200" w:firstLine="420"/>
    </w:pPr>
  </w:style>
  <w:style w:type="paragraph" w:styleId="a4">
    <w:name w:val="No Spacing"/>
    <w:aliases w:val="代码"/>
    <w:link w:val="Char"/>
    <w:uiPriority w:val="1"/>
    <w:qFormat/>
    <w:rsid w:val="0070166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360" w:lineRule="exact"/>
      <w:jc w:val="both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04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3A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3A40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0413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4135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41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4135C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qFormat/>
    <w:rsid w:val="00A61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B048A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a8">
    <w:name w:val="表格样式"/>
    <w:basedOn w:val="a1"/>
    <w:uiPriority w:val="99"/>
    <w:rsid w:val="00CB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10" w:color="auto" w:fill="auto"/>
    </w:tcPr>
  </w:style>
  <w:style w:type="paragraph" w:customStyle="1" w:styleId="10">
    <w:name w:val="样式1"/>
    <w:basedOn w:val="a4"/>
    <w:link w:val="1Char0"/>
    <w:rsid w:val="00CB048A"/>
  </w:style>
  <w:style w:type="character" w:styleId="HTML">
    <w:name w:val="HTML Code"/>
    <w:basedOn w:val="a0"/>
    <w:uiPriority w:val="99"/>
    <w:unhideWhenUsed/>
    <w:rsid w:val="00CB048A"/>
    <w:rPr>
      <w:rFonts w:ascii="Courier New" w:hAnsi="Courier New" w:cs="Courier New"/>
      <w:sz w:val="20"/>
      <w:szCs w:val="20"/>
    </w:rPr>
  </w:style>
  <w:style w:type="character" w:customStyle="1" w:styleId="Char">
    <w:name w:val="无间隔 Char"/>
    <w:aliases w:val="代码 Char"/>
    <w:basedOn w:val="a0"/>
    <w:link w:val="a4"/>
    <w:uiPriority w:val="1"/>
    <w:rsid w:val="00CB048A"/>
    <w:rPr>
      <w:sz w:val="24"/>
      <w:shd w:val="clear" w:color="auto" w:fill="E7E6E6" w:themeFill="background2"/>
    </w:rPr>
  </w:style>
  <w:style w:type="character" w:customStyle="1" w:styleId="1Char0">
    <w:name w:val="样式1 Char"/>
    <w:basedOn w:val="Char"/>
    <w:link w:val="10"/>
    <w:rsid w:val="00CB048A"/>
    <w:rPr>
      <w:sz w:val="24"/>
      <w:shd w:val="clear" w:color="auto" w:fill="E7E6E6" w:themeFill="background2"/>
    </w:rPr>
  </w:style>
  <w:style w:type="table" w:customStyle="1" w:styleId="20">
    <w:name w:val="样式2"/>
    <w:basedOn w:val="a1"/>
    <w:uiPriority w:val="99"/>
    <w:rsid w:val="00171C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样式3"/>
    <w:basedOn w:val="a"/>
    <w:link w:val="3Char0"/>
    <w:rsid w:val="00171CAE"/>
  </w:style>
  <w:style w:type="character" w:customStyle="1" w:styleId="3Char0">
    <w:name w:val="样式3 Char"/>
    <w:basedOn w:val="a0"/>
    <w:link w:val="30"/>
    <w:rsid w:val="00171CAE"/>
  </w:style>
  <w:style w:type="paragraph" w:styleId="a9">
    <w:name w:val="Title"/>
    <w:basedOn w:val="a"/>
    <w:next w:val="a"/>
    <w:link w:val="Char2"/>
    <w:uiPriority w:val="10"/>
    <w:qFormat/>
    <w:rsid w:val="00194246"/>
    <w:pPr>
      <w:spacing w:before="240" w:after="6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Char2">
    <w:name w:val="标题 Char"/>
    <w:basedOn w:val="a0"/>
    <w:link w:val="a9"/>
    <w:uiPriority w:val="10"/>
    <w:rsid w:val="00194246"/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Template\&#20070;&#20889;&#35268;&#33539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B7E3-4ADF-4266-9EF1-8BE579BA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书写规范模板.dotx</Template>
  <TotalTime>7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2018-11-02T13:20:00Z</dcterms:created>
  <dcterms:modified xsi:type="dcterms:W3CDTF">2018-11-02T13:27:00Z</dcterms:modified>
</cp:coreProperties>
</file>